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ECDB9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4D631AB2" w14:textId="77777777" w:rsidR="00370E34" w:rsidRPr="004C56C6" w:rsidRDefault="00555AE7" w:rsidP="00E07423">
      <w:pPr>
        <w:pStyle w:val="NormalGrande"/>
      </w:pPr>
      <w:r w:rsidRPr="00555AE7">
        <w:t>NOME DO</w:t>
      </w:r>
      <w:r w:rsidR="00A379BB">
        <w:t>S</w:t>
      </w:r>
      <w:r w:rsidRPr="00555AE7">
        <w:t xml:space="preserve"> AUTOR</w:t>
      </w:r>
      <w:r w:rsidR="00A379BB">
        <w:t>ES</w:t>
      </w:r>
    </w:p>
    <w:p w14:paraId="6E0402B1" w14:textId="7968EC17" w:rsidR="00370E34" w:rsidRDefault="00370E34" w:rsidP="00E07423">
      <w:pPr>
        <w:pStyle w:val="NormalGrande"/>
      </w:pPr>
    </w:p>
    <w:p w14:paraId="4936209F" w14:textId="2987E78B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Kaio raphael zaniboni</w:t>
      </w:r>
    </w:p>
    <w:p w14:paraId="0E72C128" w14:textId="4789B7E0" w:rsidR="00E03040" w:rsidRPr="00E03040" w:rsidRDefault="00E03040" w:rsidP="00E07423">
      <w:pPr>
        <w:pStyle w:val="NormalGrande"/>
        <w:rPr>
          <w:b w:val="0"/>
          <w:bCs/>
        </w:rPr>
      </w:pPr>
      <w:r w:rsidRPr="00E03040">
        <w:rPr>
          <w:b w:val="0"/>
          <w:bCs/>
        </w:rPr>
        <w:t>01211076</w:t>
      </w:r>
    </w:p>
    <w:p w14:paraId="084362AC" w14:textId="00606E43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amanda fruteiro de lima</w:t>
      </w:r>
    </w:p>
    <w:p w14:paraId="7D65BD6E" w14:textId="40515AEA" w:rsidR="00115048" w:rsidRPr="00115048" w:rsidRDefault="00115048" w:rsidP="00E07423">
      <w:pPr>
        <w:pStyle w:val="NormalGrande"/>
        <w:rPr>
          <w:rFonts w:cs="Arial"/>
          <w:b w:val="0"/>
          <w:bCs/>
        </w:rPr>
      </w:pPr>
      <w:r w:rsidRPr="00115048">
        <w:rPr>
          <w:rFonts w:cs="Arial"/>
          <w:b w:val="0"/>
          <w:bCs/>
        </w:rPr>
        <w:t>01211002</w:t>
      </w:r>
    </w:p>
    <w:p w14:paraId="5BE47F63" w14:textId="600C697A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luiz felipe ekstein</w:t>
      </w:r>
    </w:p>
    <w:p w14:paraId="0E3F9C22" w14:textId="39557E0C" w:rsidR="00E03040" w:rsidRPr="00E03040" w:rsidRDefault="00E03040" w:rsidP="00E07423">
      <w:pPr>
        <w:pStyle w:val="NormalGrande"/>
        <w:rPr>
          <w:b w:val="0"/>
          <w:bCs/>
        </w:rPr>
      </w:pPr>
      <w:r>
        <w:rPr>
          <w:b w:val="0"/>
          <w:bCs/>
        </w:rPr>
        <w:t>0</w:t>
      </w:r>
      <w:r w:rsidRPr="00E03040">
        <w:rPr>
          <w:b w:val="0"/>
          <w:bCs/>
        </w:rPr>
        <w:t>1211088</w:t>
      </w:r>
    </w:p>
    <w:p w14:paraId="221A2BE9" w14:textId="31CC860E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fernanda chimenez leme</w:t>
      </w:r>
    </w:p>
    <w:p w14:paraId="083D8CC1" w14:textId="2BD688CB" w:rsidR="00115048" w:rsidRPr="00115048" w:rsidRDefault="00115048" w:rsidP="00E07423">
      <w:pPr>
        <w:pStyle w:val="NormalGrande"/>
        <w:rPr>
          <w:b w:val="0"/>
          <w:bCs/>
          <w:u w:val="single"/>
        </w:rPr>
      </w:pPr>
      <w:r>
        <w:rPr>
          <w:b w:val="0"/>
          <w:bCs/>
        </w:rPr>
        <w:t>01211039</w:t>
      </w:r>
    </w:p>
    <w:p w14:paraId="4B40A47F" w14:textId="1BA2FDB2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matheus vieck das dores</w:t>
      </w:r>
    </w:p>
    <w:p w14:paraId="56EB4BB0" w14:textId="41C858A4" w:rsidR="00115048" w:rsidRPr="00115048" w:rsidRDefault="00115048" w:rsidP="00E07423">
      <w:pPr>
        <w:pStyle w:val="NormalGrande"/>
        <w:rPr>
          <w:b w:val="0"/>
          <w:bCs/>
          <w:u w:val="single"/>
        </w:rPr>
      </w:pPr>
      <w:r>
        <w:rPr>
          <w:b w:val="0"/>
          <w:bCs/>
        </w:rPr>
        <w:t>01211101</w:t>
      </w:r>
    </w:p>
    <w:p w14:paraId="6F3B5BF7" w14:textId="01296CA3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jonas florêncio silva</w:t>
      </w:r>
    </w:p>
    <w:p w14:paraId="2D3949E3" w14:textId="0F84EFA5" w:rsidR="00115048" w:rsidRPr="00FF5B9D" w:rsidRDefault="00E03040" w:rsidP="00E07423">
      <w:pPr>
        <w:pStyle w:val="NormalGrande"/>
        <w:rPr>
          <w:b w:val="0"/>
          <w:bCs/>
        </w:rPr>
      </w:pPr>
      <w:r>
        <w:rPr>
          <w:b w:val="0"/>
          <w:bCs/>
        </w:rPr>
        <w:t>01211069</w:t>
      </w:r>
    </w:p>
    <w:p w14:paraId="2AE82CF3" w14:textId="77777777" w:rsidR="00370E34" w:rsidRPr="00FF5B9D" w:rsidRDefault="00370E34" w:rsidP="00E07423">
      <w:pPr>
        <w:pStyle w:val="NormalGrande"/>
        <w:rPr>
          <w:b w:val="0"/>
          <w:bCs/>
        </w:rPr>
      </w:pPr>
    </w:p>
    <w:p w14:paraId="63937A84" w14:textId="77777777" w:rsidR="00370E34" w:rsidRPr="004C56C6" w:rsidRDefault="00370E34" w:rsidP="0036311B">
      <w:pPr>
        <w:pStyle w:val="NormalGrande"/>
        <w:jc w:val="both"/>
      </w:pPr>
    </w:p>
    <w:p w14:paraId="2BCFFDFC" w14:textId="77777777" w:rsidR="00370E34" w:rsidRPr="004C56C6" w:rsidRDefault="00370E34" w:rsidP="00E07423">
      <w:pPr>
        <w:pStyle w:val="NormalGrande"/>
      </w:pPr>
    </w:p>
    <w:p w14:paraId="654F72D4" w14:textId="7BED0563" w:rsidR="00370E34" w:rsidRPr="00115048" w:rsidRDefault="00115048" w:rsidP="00115048">
      <w:pPr>
        <w:pStyle w:val="NormalGrande"/>
        <w:rPr>
          <w:u w:val="single"/>
        </w:rPr>
      </w:pPr>
      <w:r>
        <w:t>WISOY</w:t>
      </w:r>
    </w:p>
    <w:p w14:paraId="33F51764" w14:textId="2B2EC77F" w:rsidR="00DB04D5" w:rsidRDefault="00115048" w:rsidP="00DB04D5">
      <w:pPr>
        <w:pStyle w:val="NormalGrande"/>
        <w:rPr>
          <w:u w:val="single"/>
        </w:rPr>
      </w:pPr>
      <w:r>
        <w:t xml:space="preserve">APLICAÇÃO WEB DE </w:t>
      </w:r>
      <w:r w:rsidR="0036311B">
        <w:t>CONTROLE INTELIGENTE DE IRRIGAÇÃO DE SOJA</w:t>
      </w:r>
    </w:p>
    <w:p w14:paraId="7C074612" w14:textId="79572264" w:rsidR="00611F58" w:rsidRPr="004C56C6" w:rsidRDefault="00115048" w:rsidP="00115048">
      <w:pPr>
        <w:pStyle w:val="NormalGrande"/>
      </w:pPr>
      <w:r w:rsidRPr="00115048">
        <w:t>(SIMULADOR DE ARDUINO)</w:t>
      </w: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1744E12F" w:rsidR="00370E34" w:rsidRDefault="00A379BB" w:rsidP="00E07423">
      <w:pPr>
        <w:pStyle w:val="NormalGrande"/>
      </w:pPr>
      <w:r>
        <w:t>20</w:t>
      </w:r>
      <w:r w:rsidR="00CE67CE">
        <w:t>21</w:t>
      </w:r>
    </w:p>
    <w:p w14:paraId="53C9A3AB" w14:textId="77777777" w:rsidR="00370E34" w:rsidRPr="004C56C6" w:rsidRDefault="00370E34" w:rsidP="003A0204">
      <w:pPr>
        <w:pStyle w:val="NormalGrande"/>
      </w:pPr>
      <w:r w:rsidRPr="004C56C6"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5FE0BD37" w14:textId="1A5B7174" w:rsidR="00A827CA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A827CA">
        <w:t>1</w:t>
      </w:r>
      <w:r w:rsidR="00A827CA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A827CA">
        <w:t>VISÃO DO PROJETO</w:t>
      </w:r>
      <w:r w:rsidR="00A827CA">
        <w:tab/>
      </w:r>
      <w:r w:rsidR="00A827CA">
        <w:fldChar w:fldCharType="begin"/>
      </w:r>
      <w:r w:rsidR="00A827CA">
        <w:instrText xml:space="preserve"> PAGEREF _Toc73427763 \h </w:instrText>
      </w:r>
      <w:r w:rsidR="00A827CA">
        <w:fldChar w:fldCharType="separate"/>
      </w:r>
      <w:r w:rsidR="00A827CA">
        <w:t>5</w:t>
      </w:r>
      <w:r w:rsidR="00A827CA">
        <w:fldChar w:fldCharType="end"/>
      </w:r>
    </w:p>
    <w:p w14:paraId="4BC7C4F1" w14:textId="1020553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9DB22D9" w14:textId="65563E0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6D4BBBD" w14:textId="2A826E1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A334ADA" w14:textId="0E2B31F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CCB7D82" w14:textId="17B5B256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59AEF25" w14:textId="3FF4E9B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_Toc73427769 \h </w:instrText>
      </w:r>
      <w:r>
        <w:fldChar w:fldCharType="separate"/>
      </w:r>
      <w:r>
        <w:t>7</w:t>
      </w:r>
      <w:r>
        <w:fldChar w:fldCharType="end"/>
      </w:r>
    </w:p>
    <w:p w14:paraId="43D52F4A" w14:textId="75372B3C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4840358" w14:textId="4F3A3117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7814287" w14:textId="7FC2178A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4E1FCAC" w14:textId="533F741E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PRODUCT BACKLOG 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CA74534" w14:textId="7A31A22D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Sprints / 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81692F6" w14:textId="581352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D7354F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D7354F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_Toc73427775 \h </w:instrText>
      </w:r>
      <w:r>
        <w:fldChar w:fldCharType="separate"/>
      </w:r>
      <w:r>
        <w:t>9</w:t>
      </w:r>
      <w:r>
        <w:fldChar w:fldCharType="end"/>
      </w:r>
    </w:p>
    <w:p w14:paraId="7510D49C" w14:textId="3A7FCB11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– Aquisição de dados Arduino/SIMULADOR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1B95E6F" w14:textId="5E78E54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F68823E" w14:textId="1F8951B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7596E06" w14:textId="7961A0F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CDEAC6D" w14:textId="78D8D2C8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589C00B" w14:textId="73B2C982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_Toc73427781 \h </w:instrText>
      </w:r>
      <w:r>
        <w:fldChar w:fldCharType="separate"/>
      </w:r>
      <w:r>
        <w:t>11</w:t>
      </w:r>
      <w:r>
        <w:fldChar w:fldCharType="end"/>
      </w:r>
    </w:p>
    <w:p w14:paraId="609935CB" w14:textId="440ED63B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0B197BE" w14:textId="3B4E1D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Atendimento e Suporte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8173C8C" w14:textId="09034E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_Toc73427784 \h </w:instrText>
      </w:r>
      <w:r>
        <w:fldChar w:fldCharType="separate"/>
      </w:r>
      <w:r>
        <w:t>13</w:t>
      </w:r>
      <w:r>
        <w:fldChar w:fldCharType="end"/>
      </w:r>
    </w:p>
    <w:p w14:paraId="5E7AAFAF" w14:textId="798EE82E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3B2AAD6" w14:textId="4C8D34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8509A8D" w14:textId="6C998D5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745DFA6" w14:textId="5BC1132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>
        <w:t>14</w:t>
      </w:r>
      <w:r>
        <w:fldChar w:fldCharType="end"/>
      </w:r>
    </w:p>
    <w:p w14:paraId="5F966359" w14:textId="7EA1C7A1" w:rsidR="00370E34" w:rsidRDefault="005900C5" w:rsidP="00861528">
      <w:pPr>
        <w:rPr>
          <w:noProof/>
        </w:rPr>
      </w:pPr>
      <w:r>
        <w:fldChar w:fldCharType="end"/>
      </w:r>
    </w:p>
    <w:p w14:paraId="276E2D78" w14:textId="77777777"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115133AD" w14:textId="77777777"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14:paraId="7338205A" w14:textId="77777777" w:rsidR="00370E34" w:rsidRDefault="00D952A5" w:rsidP="0080036E">
      <w:pPr>
        <w:pStyle w:val="FolhadeRostodosCaptulos"/>
      </w:pPr>
      <w:r>
        <w:lastRenderedPageBreak/>
        <w:fldChar w:fldCharType="begin"/>
      </w:r>
      <w:r>
        <w:instrText xml:space="preserve"> REF _Ref125306779 \w </w:instrText>
      </w:r>
      <w:r>
        <w:fldChar w:fldCharType="separate"/>
      </w:r>
      <w:r w:rsidR="008841DA">
        <w:t>1</w:t>
      </w:r>
      <w:r>
        <w:fldChar w:fldCharType="end"/>
      </w:r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73427763"/>
      <w:bookmarkEnd w:id="2"/>
      <w:bookmarkEnd w:id="3"/>
      <w:r>
        <w:lastRenderedPageBreak/>
        <w:t>VISÃO DO PROJETO</w:t>
      </w:r>
      <w:bookmarkEnd w:id="4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73427764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14:paraId="48B163AA" w14:textId="77777777" w:rsidR="00115048" w:rsidRDefault="003E6F98" w:rsidP="003F4E12">
      <w:pPr>
        <w:rPr>
          <w:noProof/>
        </w:rPr>
      </w:pPr>
      <w:r>
        <w:rPr>
          <w:noProof/>
        </w:rPr>
        <w:tab/>
      </w:r>
      <w:r w:rsidR="00115048">
        <w:rPr>
          <w:noProof/>
        </w:rPr>
        <w:t>Grupo: WiSoy</w:t>
      </w:r>
    </w:p>
    <w:p w14:paraId="0F523AA9" w14:textId="77777777" w:rsidR="00115048" w:rsidRDefault="00115048" w:rsidP="003F4E12">
      <w:pPr>
        <w:rPr>
          <w:noProof/>
        </w:rPr>
      </w:pPr>
    </w:p>
    <w:p w14:paraId="1A793070" w14:textId="5CEB7252" w:rsidR="004461B5" w:rsidRDefault="00115048" w:rsidP="003F4E12">
      <w:pPr>
        <w:rPr>
          <w:noProof/>
        </w:rPr>
      </w:pPr>
      <w:r>
        <w:rPr>
          <w:noProof/>
        </w:rPr>
        <w:t xml:space="preserve">Integrantes: </w:t>
      </w:r>
      <w:r w:rsidR="004461B5">
        <w:rPr>
          <w:noProof/>
        </w:rPr>
        <w:t xml:space="preserve">Kaio Raphael Zaniboni, Amanda Fruteiro de Lima, Jonas Florêncio Silva, Fernanda Chimenez Leme, Luiz Felipe Ekstein e Matheus Vieck das Dores. </w:t>
      </w:r>
    </w:p>
    <w:p w14:paraId="260896A1" w14:textId="328773FC" w:rsidR="00CB2FBD" w:rsidRDefault="00CB2FBD" w:rsidP="003F4E12">
      <w:pPr>
        <w:rPr>
          <w:noProof/>
        </w:rPr>
      </w:pPr>
    </w:p>
    <w:p w14:paraId="117947B1" w14:textId="06C6097C" w:rsidR="00CB2FBD" w:rsidRDefault="00CB2FBD" w:rsidP="00CB2FBD">
      <w:pPr>
        <w:ind w:left="2"/>
        <w:rPr>
          <w:noProof/>
        </w:rPr>
      </w:pPr>
      <w:r>
        <w:rPr>
          <w:noProof/>
        </w:rPr>
        <w:drawing>
          <wp:inline distT="0" distB="0" distL="0" distR="0" wp14:anchorId="76668C05" wp14:editId="53F6F9DB">
            <wp:extent cx="4512310" cy="2921329"/>
            <wp:effectExtent l="0" t="0" r="2540" b="0"/>
            <wp:docPr id="13" name="Imagem 13" descr="Desenho de um cachorr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esenho de um cachorro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1390" cy="29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159F" w14:textId="5F13A69B" w:rsidR="00115048" w:rsidRDefault="00115048" w:rsidP="003F4E12">
      <w:pPr>
        <w:rPr>
          <w:noProof/>
        </w:rPr>
      </w:pPr>
    </w:p>
    <w:p w14:paraId="588DAA85" w14:textId="598CB55B" w:rsidR="00115048" w:rsidRDefault="00115048" w:rsidP="00CB2FBD">
      <w:pPr>
        <w:ind w:left="2"/>
        <w:jc w:val="left"/>
        <w:rPr>
          <w:noProof/>
        </w:rPr>
      </w:pPr>
      <w:r>
        <w:rPr>
          <w:noProof/>
        </w:rPr>
        <w:t>A WiSoy tem como objetivo disponibilizar serviço</w:t>
      </w:r>
      <w:r w:rsidR="00AC1DF1">
        <w:rPr>
          <w:noProof/>
        </w:rPr>
        <w:t>s</w:t>
      </w:r>
      <w:r>
        <w:rPr>
          <w:noProof/>
        </w:rPr>
        <w:t xml:space="preserve"> de TI, utilizando </w:t>
      </w:r>
      <w:r w:rsidR="00CB2FBD">
        <w:rPr>
          <w:noProof/>
        </w:rPr>
        <w:t xml:space="preserve">uma Aplicação Web via API que simula a </w:t>
      </w:r>
      <w:r w:rsidR="00CB2FBD" w:rsidRPr="00CB2FBD">
        <w:rPr>
          <w:rFonts w:cs="Arial"/>
          <w:shd w:val="clear" w:color="auto" w:fill="FFFFFF"/>
        </w:rPr>
        <w:t>plataforma de prototipagem eletrônica de hardware livre e de placa única</w:t>
      </w:r>
      <w:r w:rsidR="00CB2FBD">
        <w:rPr>
          <w:rFonts w:cs="Arial"/>
          <w:shd w:val="clear" w:color="auto" w:fill="FFFFFF"/>
        </w:rPr>
        <w:t xml:space="preserve"> (Arduíno)</w:t>
      </w:r>
      <w:r>
        <w:rPr>
          <w:noProof/>
        </w:rPr>
        <w:t xml:space="preserve"> para facilitar processos </w:t>
      </w:r>
      <w:r w:rsidR="00CB2FBD">
        <w:rPr>
          <w:noProof/>
        </w:rPr>
        <w:t xml:space="preserve">do agronegócio no ramo de Soja, </w:t>
      </w:r>
      <w:r w:rsidRPr="00DB31FC">
        <w:rPr>
          <w:noProof/>
        </w:rPr>
        <w:t>disponilizando</w:t>
      </w:r>
      <w:r>
        <w:rPr>
          <w:noProof/>
        </w:rPr>
        <w:t xml:space="preserve"> </w:t>
      </w:r>
      <w:r w:rsidR="00CB2FBD">
        <w:rPr>
          <w:noProof/>
        </w:rPr>
        <w:t>um s</w:t>
      </w:r>
      <w:r>
        <w:rPr>
          <w:noProof/>
        </w:rPr>
        <w:t>erviço adequado</w:t>
      </w:r>
      <w:r w:rsidR="00CB2FBD">
        <w:rPr>
          <w:noProof/>
        </w:rPr>
        <w:t xml:space="preserve"> e eficiente</w:t>
      </w:r>
      <w:r>
        <w:rPr>
          <w:noProof/>
        </w:rPr>
        <w:t xml:space="preserve"> para nosso</w:t>
      </w:r>
      <w:r w:rsidR="00CB2FBD">
        <w:rPr>
          <w:noProof/>
        </w:rPr>
        <w:t>s</w:t>
      </w:r>
      <w:r>
        <w:rPr>
          <w:noProof/>
        </w:rPr>
        <w:t xml:space="preserve"> cliente</w:t>
      </w:r>
      <w:r w:rsidR="00CB2FBD">
        <w:rPr>
          <w:noProof/>
        </w:rPr>
        <w:t>s</w:t>
      </w:r>
      <w:r>
        <w:rPr>
          <w:noProof/>
        </w:rPr>
        <w:t>.</w:t>
      </w:r>
    </w:p>
    <w:p w14:paraId="52921532" w14:textId="77777777" w:rsidR="004461B5" w:rsidRDefault="004461B5" w:rsidP="003F4E12">
      <w:pPr>
        <w:rPr>
          <w:noProof/>
        </w:rPr>
      </w:pPr>
    </w:p>
    <w:p w14:paraId="2AB6FB09" w14:textId="7EB66CFE" w:rsidR="003F4E12" w:rsidRPr="00192CAB" w:rsidRDefault="00084588" w:rsidP="003F4E12">
      <w:pPr>
        <w:pStyle w:val="Ttulo2"/>
        <w:rPr>
          <w:b/>
        </w:rPr>
      </w:pPr>
      <w:bookmarkStart w:id="6" w:name="_Toc73427765"/>
      <w:bookmarkStart w:id="7" w:name="_Toc124080447"/>
      <w:r>
        <w:rPr>
          <w:b/>
        </w:rPr>
        <w:t>CONTEXTO</w:t>
      </w:r>
      <w:bookmarkEnd w:id="6"/>
    </w:p>
    <w:p w14:paraId="5E28348E" w14:textId="77777777" w:rsidR="00AC1DF1" w:rsidRPr="00F6620B" w:rsidRDefault="00AC1DF1" w:rsidP="00AC1DF1">
      <w:r>
        <w:t xml:space="preserve">Há uma grande demanda populacional de soja. </w:t>
      </w:r>
      <w:r w:rsidRPr="00F6620B">
        <w:t xml:space="preserve">A soja é a principal cultura do agronegócio brasileiro (óleo utilizado na formulação de margarinas, maioneses, molhos, </w:t>
      </w:r>
      <w:proofErr w:type="gramStart"/>
      <w:r w:rsidRPr="00F6620B">
        <w:rPr>
          <w:i/>
          <w:iCs/>
        </w:rPr>
        <w:t xml:space="preserve">shoyu, </w:t>
      </w:r>
      <w:r w:rsidRPr="00F6620B">
        <w:t>etc.</w:t>
      </w:r>
      <w:proofErr w:type="gramEnd"/>
      <w:r w:rsidRPr="00F6620B">
        <w:rPr>
          <w:i/>
          <w:iCs/>
        </w:rPr>
        <w:t>)</w:t>
      </w:r>
    </w:p>
    <w:p w14:paraId="122FC7A2" w14:textId="039D6CD1" w:rsidR="00F93AE2" w:rsidRPr="00F93AE2" w:rsidRDefault="00F93AE2" w:rsidP="00F93AE2">
      <w:r w:rsidRPr="00F93AE2">
        <w:rPr>
          <w:lang w:val="en-US"/>
        </w:rPr>
        <w:lastRenderedPageBreak/>
        <w:t xml:space="preserve">O </w:t>
      </w:r>
      <w:proofErr w:type="spellStart"/>
      <w:r w:rsidRPr="00F93AE2">
        <w:rPr>
          <w:lang w:val="en-US"/>
        </w:rPr>
        <w:t>Brasil</w:t>
      </w:r>
      <w:proofErr w:type="spellEnd"/>
      <w:r w:rsidRPr="00F93AE2">
        <w:rPr>
          <w:lang w:val="en-US"/>
        </w:rPr>
        <w:t xml:space="preserve"> </w:t>
      </w:r>
      <w:r w:rsidRPr="00F93AE2">
        <w:t>possuí 34,4% da produção mundial de soja com 124,8 milhões de toneladas produzidas em 2020</w:t>
      </w:r>
      <w:r>
        <w:t xml:space="preserve">, </w:t>
      </w:r>
      <w:proofErr w:type="spellStart"/>
      <w:r>
        <w:rPr>
          <w:lang w:val="en-US"/>
        </w:rPr>
        <w:t>o</w:t>
      </w:r>
      <w:r w:rsidRPr="00F93AE2">
        <w:rPr>
          <w:lang w:val="en-US"/>
        </w:rPr>
        <w:t>s</w:t>
      </w:r>
      <w:proofErr w:type="spellEnd"/>
      <w:r w:rsidRPr="00F93AE2">
        <w:rPr>
          <w:lang w:val="en-US"/>
        </w:rPr>
        <w:t xml:space="preserve"> </w:t>
      </w:r>
      <w:proofErr w:type="spellStart"/>
      <w:r w:rsidRPr="00F93AE2">
        <w:rPr>
          <w:lang w:val="en-US"/>
        </w:rPr>
        <w:t>Estados</w:t>
      </w:r>
      <w:proofErr w:type="spellEnd"/>
      <w:r w:rsidRPr="00F93AE2">
        <w:rPr>
          <w:lang w:val="en-US"/>
        </w:rPr>
        <w:t xml:space="preserve"> Unidos </w:t>
      </w:r>
      <w:proofErr w:type="spellStart"/>
      <w:r w:rsidRPr="00F93AE2">
        <w:rPr>
          <w:lang w:val="en-US"/>
        </w:rPr>
        <w:t>possuem</w:t>
      </w:r>
      <w:proofErr w:type="spellEnd"/>
      <w:r w:rsidRPr="00F93AE2">
        <w:rPr>
          <w:lang w:val="en-US"/>
        </w:rPr>
        <w:t xml:space="preserve"> 32,3% da </w:t>
      </w:r>
      <w:proofErr w:type="spellStart"/>
      <w:r w:rsidRPr="00F93AE2">
        <w:rPr>
          <w:lang w:val="en-US"/>
        </w:rPr>
        <w:t>produção</w:t>
      </w:r>
      <w:proofErr w:type="spellEnd"/>
      <w:r w:rsidRPr="00F93AE2">
        <w:rPr>
          <w:lang w:val="en-US"/>
        </w:rPr>
        <w:t xml:space="preserve"> </w:t>
      </w:r>
      <w:proofErr w:type="spellStart"/>
      <w:r w:rsidRPr="00F93AE2">
        <w:rPr>
          <w:lang w:val="en-US"/>
        </w:rPr>
        <w:t>mundial</w:t>
      </w:r>
      <w:proofErr w:type="spellEnd"/>
      <w:r w:rsidRPr="00F93AE2">
        <w:rPr>
          <w:lang w:val="en-US"/>
        </w:rPr>
        <w:t xml:space="preserve"> de soja com </w:t>
      </w:r>
      <w:r w:rsidRPr="00F93AE2">
        <w:t>96,6 milhões de toneladas produzidas em 2020</w:t>
      </w:r>
      <w:r>
        <w:t xml:space="preserve"> e </w:t>
      </w:r>
      <w:proofErr w:type="gramStart"/>
      <w:r>
        <w:rPr>
          <w:lang w:val="en-US"/>
        </w:rPr>
        <w:t>a</w:t>
      </w:r>
      <w:proofErr w:type="gramEnd"/>
      <w:r w:rsidRPr="00F93AE2">
        <w:rPr>
          <w:lang w:val="en-US"/>
        </w:rPr>
        <w:t xml:space="preserve"> Argentina </w:t>
      </w:r>
      <w:proofErr w:type="spellStart"/>
      <w:r w:rsidRPr="00F93AE2">
        <w:rPr>
          <w:lang w:val="en-US"/>
        </w:rPr>
        <w:t>fecha</w:t>
      </w:r>
      <w:proofErr w:type="spellEnd"/>
      <w:r w:rsidRPr="00F93AE2">
        <w:rPr>
          <w:lang w:val="en-US"/>
        </w:rPr>
        <w:t xml:space="preserve"> o top 3, </w:t>
      </w:r>
      <w:proofErr w:type="spellStart"/>
      <w:r w:rsidRPr="00F93AE2">
        <w:rPr>
          <w:lang w:val="en-US"/>
        </w:rPr>
        <w:t>detendo</w:t>
      </w:r>
      <w:proofErr w:type="spellEnd"/>
      <w:r w:rsidRPr="00F93AE2">
        <w:rPr>
          <w:lang w:val="en-US"/>
        </w:rPr>
        <w:t xml:space="preserve"> 15,6% da </w:t>
      </w:r>
      <w:proofErr w:type="spellStart"/>
      <w:r w:rsidRPr="00F93AE2">
        <w:rPr>
          <w:lang w:val="en-US"/>
        </w:rPr>
        <w:t>produção</w:t>
      </w:r>
      <w:proofErr w:type="spellEnd"/>
      <w:r w:rsidRPr="00F93AE2">
        <w:rPr>
          <w:lang w:val="en-US"/>
        </w:rPr>
        <w:t xml:space="preserve"> </w:t>
      </w:r>
      <w:proofErr w:type="spellStart"/>
      <w:r w:rsidRPr="00F93AE2">
        <w:rPr>
          <w:lang w:val="en-US"/>
        </w:rPr>
        <w:t>mundial</w:t>
      </w:r>
      <w:proofErr w:type="spellEnd"/>
      <w:r w:rsidRPr="00F93AE2">
        <w:rPr>
          <w:lang w:val="en-US"/>
        </w:rPr>
        <w:t xml:space="preserve"> de soja com 49,6 </w:t>
      </w:r>
      <w:proofErr w:type="spellStart"/>
      <w:r w:rsidRPr="00F93AE2">
        <w:rPr>
          <w:lang w:val="en-US"/>
        </w:rPr>
        <w:t>milhões</w:t>
      </w:r>
      <w:proofErr w:type="spellEnd"/>
      <w:r w:rsidRPr="00F93AE2">
        <w:rPr>
          <w:lang w:val="en-US"/>
        </w:rPr>
        <w:t xml:space="preserve"> de </w:t>
      </w:r>
      <w:proofErr w:type="spellStart"/>
      <w:r w:rsidRPr="00F93AE2">
        <w:rPr>
          <w:lang w:val="en-US"/>
        </w:rPr>
        <w:t>toneladas</w:t>
      </w:r>
      <w:proofErr w:type="spellEnd"/>
      <w:r w:rsidRPr="00F93AE2">
        <w:rPr>
          <w:lang w:val="en-US"/>
        </w:rPr>
        <w:t>.</w:t>
      </w:r>
    </w:p>
    <w:p w14:paraId="19E27546" w14:textId="4A958854" w:rsidR="003F4E12" w:rsidRPr="00192CAB" w:rsidRDefault="00084588" w:rsidP="003F4E12">
      <w:pPr>
        <w:pStyle w:val="Ttulo2"/>
        <w:rPr>
          <w:b/>
        </w:rPr>
      </w:pPr>
      <w:bookmarkStart w:id="8" w:name="_Toc73427766"/>
      <w:r w:rsidRPr="00084588">
        <w:rPr>
          <w:b/>
        </w:rPr>
        <w:t>Problema / justificativa do projeto</w:t>
      </w:r>
      <w:bookmarkEnd w:id="8"/>
    </w:p>
    <w:p w14:paraId="35EA34EA" w14:textId="1AB08A6A" w:rsidR="003F4E12" w:rsidRPr="00AC1DF1" w:rsidRDefault="00801C78" w:rsidP="003712CA">
      <w:pPr>
        <w:rPr>
          <w:rFonts w:cs="Arial"/>
          <w:shd w:val="clear" w:color="auto" w:fill="FFFFFF"/>
        </w:rPr>
      </w:pPr>
      <w:r w:rsidRPr="0064691E">
        <w:t>Níveis de umidade menor ou maior do que o ideal, irrigação em excesso e tempo gasto para cobertura da área total de produção e menor produtividade resulta em necessidade de expansão.</w:t>
      </w:r>
      <w:r w:rsidR="0064691E" w:rsidRPr="0064691E">
        <w:t xml:space="preserve"> </w:t>
      </w:r>
      <w:r w:rsidR="0064691E" w:rsidRPr="0064691E">
        <w:rPr>
          <w:rFonts w:cs="Arial"/>
          <w:shd w:val="clear" w:color="auto" w:fill="FFFFFF"/>
        </w:rPr>
        <w:t>O estresse</w:t>
      </w:r>
      <w:r w:rsidR="0064691E">
        <w:rPr>
          <w:rFonts w:cs="Arial"/>
          <w:shd w:val="clear" w:color="auto" w:fill="FFFFFF"/>
        </w:rPr>
        <w:t xml:space="preserve"> ou inibição</w:t>
      </w:r>
      <w:r w:rsidR="0064691E" w:rsidRPr="0064691E">
        <w:rPr>
          <w:rFonts w:cs="Arial"/>
          <w:shd w:val="clear" w:color="auto" w:fill="FFFFFF"/>
        </w:rPr>
        <w:t xml:space="preserve"> hídric</w:t>
      </w:r>
      <w:r w:rsidR="0064691E">
        <w:rPr>
          <w:rFonts w:cs="Arial"/>
          <w:shd w:val="clear" w:color="auto" w:fill="FFFFFF"/>
        </w:rPr>
        <w:t>a</w:t>
      </w:r>
      <w:r w:rsidR="0064691E" w:rsidRPr="0064691E">
        <w:rPr>
          <w:rFonts w:cs="Arial"/>
          <w:shd w:val="clear" w:color="auto" w:fill="FFFFFF"/>
        </w:rPr>
        <w:t xml:space="preserve"> pode ocasionar problemas fisiológicos graves que ocasionam queda prematura de folhas e </w:t>
      </w:r>
      <w:proofErr w:type="spellStart"/>
      <w:r w:rsidR="0064691E" w:rsidRPr="0064691E">
        <w:rPr>
          <w:rFonts w:cs="Arial"/>
          <w:shd w:val="clear" w:color="auto" w:fill="FFFFFF"/>
        </w:rPr>
        <w:t>conseqüente</w:t>
      </w:r>
      <w:proofErr w:type="spellEnd"/>
      <w:r w:rsidR="0064691E" w:rsidRPr="0064691E">
        <w:rPr>
          <w:rFonts w:cs="Arial"/>
          <w:shd w:val="clear" w:color="auto" w:fill="FFFFFF"/>
        </w:rPr>
        <w:t xml:space="preserve"> redução de produtividade</w:t>
      </w:r>
      <w:r w:rsidR="0064691E">
        <w:rPr>
          <w:rFonts w:cs="Arial"/>
          <w:shd w:val="clear" w:color="auto" w:fill="FFFFFF"/>
        </w:rPr>
        <w:t xml:space="preserve"> da soja</w:t>
      </w:r>
      <w:r w:rsidR="0064691E" w:rsidRPr="0064691E">
        <w:rPr>
          <w:rFonts w:cs="Arial"/>
          <w:shd w:val="clear" w:color="auto" w:fill="FFFFFF"/>
        </w:rPr>
        <w:t>.</w:t>
      </w:r>
    </w:p>
    <w:p w14:paraId="74FCC51A" w14:textId="77777777" w:rsidR="003F4E12" w:rsidRPr="00192CAB" w:rsidRDefault="00CE6EFB" w:rsidP="003F4E12">
      <w:pPr>
        <w:pStyle w:val="Ttulo2"/>
        <w:rPr>
          <w:b/>
        </w:rPr>
      </w:pPr>
      <w:bookmarkStart w:id="9" w:name="_Toc73427767"/>
      <w:r w:rsidRPr="00192CAB">
        <w:rPr>
          <w:b/>
        </w:rPr>
        <w:t>objetivo da solução</w:t>
      </w:r>
      <w:bookmarkEnd w:id="9"/>
    </w:p>
    <w:p w14:paraId="0C683BF6" w14:textId="122F8E6E" w:rsidR="0064691E" w:rsidRDefault="0064691E" w:rsidP="0064691E">
      <w:pPr>
        <w:rPr>
          <w:rFonts w:eastAsia="Arial" w:cs="Arial"/>
        </w:rPr>
      </w:pPr>
      <w:r w:rsidRPr="05833750">
        <w:rPr>
          <w:rFonts w:eastAsia="Arial" w:cs="Arial"/>
        </w:rPr>
        <w:t xml:space="preserve">Medir a </w:t>
      </w:r>
      <w:r>
        <w:rPr>
          <w:rFonts w:eastAsia="Arial" w:cs="Arial"/>
        </w:rPr>
        <w:t>umidade</w:t>
      </w:r>
      <w:r w:rsidRPr="05833750">
        <w:rPr>
          <w:rFonts w:eastAsia="Arial" w:cs="Arial"/>
        </w:rPr>
        <w:t xml:space="preserve"> </w:t>
      </w:r>
      <w:r>
        <w:rPr>
          <w:rFonts w:eastAsia="Arial" w:cs="Arial"/>
        </w:rPr>
        <w:t>do solo</w:t>
      </w:r>
      <w:r w:rsidRPr="05833750">
        <w:rPr>
          <w:rFonts w:eastAsia="Arial" w:cs="Arial"/>
        </w:rPr>
        <w:t xml:space="preserve"> e apresentar os dados ao usuário via aplicação web</w:t>
      </w:r>
      <w:r>
        <w:rPr>
          <w:rFonts w:eastAsia="Arial" w:cs="Arial"/>
        </w:rPr>
        <w:t xml:space="preserve"> para </w:t>
      </w:r>
      <w:r w:rsidR="00673954">
        <w:rPr>
          <w:rFonts w:eastAsia="Arial" w:cs="Arial"/>
        </w:rPr>
        <w:t xml:space="preserve">uma </w:t>
      </w:r>
      <w:r>
        <w:rPr>
          <w:rFonts w:eastAsia="Arial" w:cs="Arial"/>
        </w:rPr>
        <w:t xml:space="preserve">rápida tomada de decisão. </w:t>
      </w:r>
      <w:r w:rsidR="00673954">
        <w:rPr>
          <w:rFonts w:eastAsia="Arial" w:cs="Arial"/>
        </w:rPr>
        <w:t>Com objetivo de</w:t>
      </w:r>
      <w:r w:rsidRPr="05833750">
        <w:rPr>
          <w:rFonts w:eastAsia="Arial" w:cs="Arial"/>
        </w:rPr>
        <w:t xml:space="preserve"> facilitar </w:t>
      </w:r>
      <w:r w:rsidR="00673954">
        <w:rPr>
          <w:rFonts w:eastAsia="Arial" w:cs="Arial"/>
        </w:rPr>
        <w:t>o agronegócio</w:t>
      </w:r>
      <w:r w:rsidRPr="05833750">
        <w:rPr>
          <w:rFonts w:eastAsia="Arial" w:cs="Arial"/>
        </w:rPr>
        <w:t xml:space="preserve"> do usuário </w:t>
      </w:r>
      <w:r w:rsidR="00673954">
        <w:rPr>
          <w:rFonts w:eastAsia="Arial" w:cs="Arial"/>
        </w:rPr>
        <w:t xml:space="preserve">cliente </w:t>
      </w:r>
      <w:r w:rsidRPr="05833750">
        <w:rPr>
          <w:rFonts w:eastAsia="Arial" w:cs="Arial"/>
        </w:rPr>
        <w:t>que necessit</w:t>
      </w:r>
      <w:r w:rsidR="00673954">
        <w:rPr>
          <w:rFonts w:eastAsia="Arial" w:cs="Arial"/>
        </w:rPr>
        <w:t>a</w:t>
      </w:r>
      <w:r w:rsidRPr="05833750">
        <w:rPr>
          <w:rFonts w:eastAsia="Arial" w:cs="Arial"/>
        </w:rPr>
        <w:t xml:space="preserve"> de um controle d</w:t>
      </w:r>
      <w:r w:rsidR="00673954">
        <w:rPr>
          <w:rFonts w:eastAsia="Arial" w:cs="Arial"/>
        </w:rPr>
        <w:t>e</w:t>
      </w:r>
      <w:r w:rsidRPr="05833750">
        <w:rPr>
          <w:rFonts w:eastAsia="Arial" w:cs="Arial"/>
        </w:rPr>
        <w:t xml:space="preserve"> </w:t>
      </w:r>
      <w:r w:rsidR="00673954">
        <w:rPr>
          <w:rFonts w:eastAsia="Arial" w:cs="Arial"/>
        </w:rPr>
        <w:t>umidade das suas plantações de soja e que</w:t>
      </w:r>
      <w:r w:rsidRPr="05833750">
        <w:rPr>
          <w:rFonts w:eastAsia="Arial" w:cs="Arial"/>
        </w:rPr>
        <w:t xml:space="preserve"> seja possível capturar </w:t>
      </w:r>
      <w:r w:rsidR="00673954">
        <w:rPr>
          <w:rFonts w:eastAsia="Arial" w:cs="Arial"/>
        </w:rPr>
        <w:t xml:space="preserve">de forma eficiente os dados de germinação, vegetação e </w:t>
      </w:r>
      <w:r w:rsidR="00AC1DF1">
        <w:rPr>
          <w:rFonts w:eastAsia="Arial" w:cs="Arial"/>
        </w:rPr>
        <w:t xml:space="preserve">enchimento e </w:t>
      </w:r>
      <w:r w:rsidR="00673954">
        <w:rPr>
          <w:rFonts w:eastAsia="Arial" w:cs="Arial"/>
        </w:rPr>
        <w:t>afloração de grãos</w:t>
      </w:r>
      <w:r w:rsidRPr="05833750">
        <w:rPr>
          <w:rFonts w:eastAsia="Arial" w:cs="Arial"/>
        </w:rPr>
        <w:t>, utilizando tecnologia de</w:t>
      </w:r>
      <w:r w:rsidR="00673954">
        <w:rPr>
          <w:rFonts w:eastAsia="Arial" w:cs="Arial"/>
        </w:rPr>
        <w:t xml:space="preserve"> </w:t>
      </w:r>
      <w:r w:rsidRPr="05833750">
        <w:rPr>
          <w:rFonts w:eastAsia="Arial" w:cs="Arial"/>
        </w:rPr>
        <w:t xml:space="preserve">qualidade </w:t>
      </w:r>
      <w:r w:rsidR="00673954">
        <w:rPr>
          <w:rFonts w:eastAsia="Arial" w:cs="Arial"/>
        </w:rPr>
        <w:t xml:space="preserve">e </w:t>
      </w:r>
      <w:r w:rsidRPr="05833750">
        <w:rPr>
          <w:rFonts w:eastAsia="Arial" w:cs="Arial"/>
        </w:rPr>
        <w:t xml:space="preserve">com preço </w:t>
      </w:r>
      <w:r w:rsidR="00673954">
        <w:rPr>
          <w:rFonts w:eastAsia="Arial" w:cs="Arial"/>
        </w:rPr>
        <w:t>acessível.</w:t>
      </w:r>
    </w:p>
    <w:p w14:paraId="3D69E97D" w14:textId="77777777" w:rsidR="00F93AE2" w:rsidRPr="00673954" w:rsidRDefault="00F93AE2" w:rsidP="003F4E12">
      <w:pPr>
        <w:rPr>
          <w:u w:val="single"/>
        </w:rPr>
      </w:pPr>
    </w:p>
    <w:p w14:paraId="254AC84F" w14:textId="2D2C025D" w:rsidR="003F4E12" w:rsidRPr="00673954" w:rsidRDefault="00CE6EFB" w:rsidP="003F4E12">
      <w:pPr>
        <w:pStyle w:val="Ttulo2"/>
        <w:rPr>
          <w:b/>
        </w:rPr>
      </w:pPr>
      <w:bookmarkStart w:id="10" w:name="_Toc73427768"/>
      <w:r w:rsidRPr="00192CAB">
        <w:rPr>
          <w:b/>
        </w:rPr>
        <w:lastRenderedPageBreak/>
        <w:t>diagrama da solução</w:t>
      </w:r>
      <w:bookmarkEnd w:id="10"/>
    </w:p>
    <w:p w14:paraId="1F6AAA6F" w14:textId="77777777" w:rsidR="00F93AE2" w:rsidRDefault="00F93AE2" w:rsidP="003F4E12">
      <w:r>
        <w:rPr>
          <w:noProof/>
        </w:rPr>
        <w:drawing>
          <wp:inline distT="0" distB="0" distL="0" distR="0" wp14:anchorId="5E6AE42C" wp14:editId="33D56AD3">
            <wp:extent cx="5760720" cy="3257550"/>
            <wp:effectExtent l="0" t="0" r="0" b="0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327A" w14:textId="77777777" w:rsidR="00673954" w:rsidRDefault="00673954" w:rsidP="003F4E12"/>
    <w:p w14:paraId="75460CFA" w14:textId="1C067EDC" w:rsidR="00673954" w:rsidRDefault="00673954" w:rsidP="00673954">
      <w:r>
        <w:t xml:space="preserve">Diante do Diagrama de Solução exposto acima e de forma simplificada, o cliente visualiza que haverá ganho em sua produtividade e </w:t>
      </w:r>
      <w:r w:rsidR="00AC1DF1">
        <w:t>economizará</w:t>
      </w:r>
      <w:r>
        <w:t xml:space="preserve"> dinheiro utilizando a aplicação web </w:t>
      </w:r>
      <w:proofErr w:type="spellStart"/>
      <w:r>
        <w:t>WiSoy</w:t>
      </w:r>
      <w:proofErr w:type="spellEnd"/>
      <w:r>
        <w:t>.</w:t>
      </w:r>
    </w:p>
    <w:p w14:paraId="50406D6D" w14:textId="343E9772" w:rsidR="00673954" w:rsidRPr="00673954" w:rsidRDefault="00AC1DF1" w:rsidP="00673954">
      <w:r>
        <w:t>Resta</w:t>
      </w:r>
      <w:r w:rsidR="00673954" w:rsidRPr="00673954">
        <w:t xml:space="preserve"> perceptível que os dados do usuário serão armazenados em uma página na internet e que poderá acessar em tempo real a qualquer momento do dia, monitorando o </w:t>
      </w:r>
      <w:r w:rsidR="00673954" w:rsidRPr="00673954">
        <w:rPr>
          <w:i/>
          <w:iCs/>
        </w:rPr>
        <w:t>status</w:t>
      </w:r>
      <w:r w:rsidR="00673954" w:rsidRPr="00673954">
        <w:t xml:space="preserve"> e métricas de umidade de suas plantações.</w:t>
      </w:r>
    </w:p>
    <w:p w14:paraId="55EF92A9" w14:textId="77777777" w:rsidR="00673954" w:rsidRDefault="00673954" w:rsidP="00673954"/>
    <w:p w14:paraId="2D0B5FD2" w14:textId="1FE08A7C" w:rsidR="00673954" w:rsidRDefault="00673954" w:rsidP="003F4E12">
      <w:pPr>
        <w:sectPr w:rsidR="00673954" w:rsidSect="002A73B7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7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11" w:name="_Toc73427769"/>
      <w:r>
        <w:lastRenderedPageBreak/>
        <w:t>PLANEJAMENTO DO PROJETO</w:t>
      </w:r>
      <w:bookmarkEnd w:id="11"/>
    </w:p>
    <w:p w14:paraId="238AEE34" w14:textId="77777777" w:rsidR="00370E34" w:rsidRPr="00192CAB" w:rsidRDefault="00124F5F" w:rsidP="00124F5F">
      <w:pPr>
        <w:pStyle w:val="Ttulo2"/>
        <w:rPr>
          <w:b/>
        </w:rPr>
      </w:pPr>
      <w:bookmarkStart w:id="12" w:name="_Toc73427770"/>
      <w:r w:rsidRPr="00192CAB">
        <w:rPr>
          <w:b/>
        </w:rPr>
        <w:t>Definição da Equipe do projeto</w:t>
      </w:r>
      <w:bookmarkEnd w:id="12"/>
      <w:r w:rsidR="00A10A2D" w:rsidRPr="00192CAB">
        <w:rPr>
          <w:b/>
        </w:rPr>
        <w:t xml:space="preserve"> </w:t>
      </w:r>
    </w:p>
    <w:p w14:paraId="38B9EE45" w14:textId="4D3DC69C" w:rsidR="008851B4" w:rsidRDefault="00370E34" w:rsidP="005E49FB">
      <w:r w:rsidRPr="004B1208">
        <w:tab/>
      </w:r>
      <w:r w:rsidR="008851B4">
        <w:t xml:space="preserve">As atribuições entre os integrantes do grupo foram </w:t>
      </w:r>
      <w:proofErr w:type="gramStart"/>
      <w:r w:rsidR="008851B4">
        <w:t>rotativas,  todos</w:t>
      </w:r>
      <w:proofErr w:type="gramEnd"/>
      <w:r w:rsidR="008851B4">
        <w:t xml:space="preserve"> desempenharam as funções de Scrum Master, </w:t>
      </w:r>
      <w:proofErr w:type="spellStart"/>
      <w:r w:rsidR="008851B4">
        <w:t>Product</w:t>
      </w:r>
      <w:proofErr w:type="spellEnd"/>
      <w:r w:rsidR="008851B4">
        <w:t xml:space="preserve"> </w:t>
      </w:r>
      <w:proofErr w:type="spellStart"/>
      <w:r w:rsidR="008851B4">
        <w:t>Owner</w:t>
      </w:r>
      <w:proofErr w:type="spellEnd"/>
      <w:r w:rsidR="008851B4">
        <w:t>, Desenvolvedor e outros papéis de TI semanalmente.</w:t>
      </w:r>
    </w:p>
    <w:p w14:paraId="5CF358BB" w14:textId="77777777" w:rsidR="008851B4" w:rsidRPr="008851B4" w:rsidRDefault="008851B4" w:rsidP="005E49FB">
      <w:pPr>
        <w:rPr>
          <w:u w:val="single"/>
        </w:rPr>
      </w:pPr>
    </w:p>
    <w:p w14:paraId="4FF6A927" w14:textId="1232173C" w:rsidR="008851B4" w:rsidRDefault="008851B4" w:rsidP="008851B4">
      <w:pPr>
        <w:pStyle w:val="PargrafodaLista"/>
        <w:numPr>
          <w:ilvl w:val="0"/>
          <w:numId w:val="50"/>
        </w:numPr>
      </w:pPr>
      <w:proofErr w:type="spellStart"/>
      <w:r>
        <w:t>Kaio</w:t>
      </w:r>
      <w:proofErr w:type="spellEnd"/>
      <w:r>
        <w:t xml:space="preserve"> Raphael </w:t>
      </w:r>
      <w:proofErr w:type="spellStart"/>
      <w:r>
        <w:t>Zaniboni</w:t>
      </w:r>
      <w:proofErr w:type="spellEnd"/>
    </w:p>
    <w:p w14:paraId="44C42013" w14:textId="08FC67BC" w:rsidR="008851B4" w:rsidRDefault="008851B4" w:rsidP="008851B4">
      <w:pPr>
        <w:pStyle w:val="PargrafodaLista"/>
        <w:numPr>
          <w:ilvl w:val="0"/>
          <w:numId w:val="50"/>
        </w:numPr>
      </w:pPr>
      <w:r>
        <w:t>Fernanda Chimenez Leme</w:t>
      </w:r>
    </w:p>
    <w:p w14:paraId="330F49C0" w14:textId="4352429B" w:rsidR="008851B4" w:rsidRDefault="008851B4" w:rsidP="008851B4">
      <w:pPr>
        <w:pStyle w:val="PargrafodaLista"/>
        <w:numPr>
          <w:ilvl w:val="0"/>
          <w:numId w:val="50"/>
        </w:numPr>
      </w:pPr>
      <w:r>
        <w:t>Amanda Fruteiro de Lima</w:t>
      </w:r>
    </w:p>
    <w:p w14:paraId="6C8D2436" w14:textId="0826F79F" w:rsidR="008851B4" w:rsidRDefault="008851B4" w:rsidP="008851B4">
      <w:pPr>
        <w:pStyle w:val="PargrafodaLista"/>
        <w:numPr>
          <w:ilvl w:val="0"/>
          <w:numId w:val="50"/>
        </w:numPr>
      </w:pPr>
      <w:r>
        <w:t xml:space="preserve">Matheus </w:t>
      </w:r>
      <w:proofErr w:type="spellStart"/>
      <w:r>
        <w:t>Vieck</w:t>
      </w:r>
      <w:proofErr w:type="spellEnd"/>
      <w:r>
        <w:t xml:space="preserve"> das Dores</w:t>
      </w:r>
    </w:p>
    <w:p w14:paraId="7DB3272C" w14:textId="40C29E18" w:rsidR="008851B4" w:rsidRDefault="008851B4" w:rsidP="008851B4">
      <w:pPr>
        <w:pStyle w:val="PargrafodaLista"/>
        <w:numPr>
          <w:ilvl w:val="0"/>
          <w:numId w:val="50"/>
        </w:numPr>
      </w:pPr>
      <w:r>
        <w:t xml:space="preserve">Luiz Felipe </w:t>
      </w:r>
      <w:proofErr w:type="spellStart"/>
      <w:r>
        <w:t>Ekstein</w:t>
      </w:r>
      <w:proofErr w:type="spellEnd"/>
    </w:p>
    <w:p w14:paraId="0537C8FA" w14:textId="267352C7" w:rsidR="008851B4" w:rsidRDefault="008851B4" w:rsidP="008851B4">
      <w:pPr>
        <w:pStyle w:val="PargrafodaLista"/>
        <w:numPr>
          <w:ilvl w:val="0"/>
          <w:numId w:val="50"/>
        </w:numPr>
      </w:pPr>
      <w:r>
        <w:t>Jonas Florêncio Silva</w:t>
      </w:r>
    </w:p>
    <w:p w14:paraId="313B522B" w14:textId="77777777" w:rsidR="008851B4" w:rsidRPr="006F19EB" w:rsidRDefault="008851B4" w:rsidP="008851B4">
      <w:pPr>
        <w:pStyle w:val="PargrafodaLista"/>
      </w:pPr>
    </w:p>
    <w:p w14:paraId="32B8DE04" w14:textId="24AE09BE" w:rsidR="008851B4" w:rsidRPr="006F19EB" w:rsidRDefault="008851B4" w:rsidP="008851B4">
      <w:r w:rsidRPr="006F19EB">
        <w:t xml:space="preserve">        As funções</w:t>
      </w:r>
      <w:r w:rsidR="006F19EB" w:rsidRPr="006F19EB">
        <w:t xml:space="preserve"> das</w:t>
      </w:r>
      <w:r w:rsidRPr="006F19EB">
        <w:t xml:space="preserve"> </w:t>
      </w:r>
      <w:r w:rsidR="006F19EB" w:rsidRPr="006F19EB">
        <w:t xml:space="preserve">partes de </w:t>
      </w:r>
      <w:r w:rsidR="006F19EB" w:rsidRPr="006F19EB">
        <w:rPr>
          <w:i/>
          <w:iCs/>
        </w:rPr>
        <w:t>front-</w:t>
      </w:r>
      <w:proofErr w:type="spellStart"/>
      <w:r w:rsidR="006F19EB" w:rsidRPr="006F19EB">
        <w:rPr>
          <w:i/>
          <w:iCs/>
        </w:rPr>
        <w:t>end</w:t>
      </w:r>
      <w:proofErr w:type="spellEnd"/>
      <w:r w:rsidR="006F19EB" w:rsidRPr="006F19EB">
        <w:t xml:space="preserve"> </w:t>
      </w:r>
      <w:r w:rsidR="006F19EB" w:rsidRPr="006F19EB">
        <w:rPr>
          <w:i/>
          <w:iCs/>
        </w:rPr>
        <w:t xml:space="preserve">e </w:t>
      </w:r>
      <w:proofErr w:type="spellStart"/>
      <w:r w:rsidR="006F19EB" w:rsidRPr="006F19EB">
        <w:rPr>
          <w:i/>
          <w:iCs/>
        </w:rPr>
        <w:t>back</w:t>
      </w:r>
      <w:proofErr w:type="spellEnd"/>
      <w:r w:rsidR="006F19EB" w:rsidRPr="006F19EB">
        <w:rPr>
          <w:i/>
          <w:iCs/>
        </w:rPr>
        <w:t>-end</w:t>
      </w:r>
      <w:r w:rsidR="006F19EB" w:rsidRPr="006F19EB">
        <w:t xml:space="preserve">. </w:t>
      </w:r>
      <w:r w:rsidRPr="006F19EB">
        <w:t xml:space="preserve">foram realizadas </w:t>
      </w:r>
      <w:r w:rsidR="006F19EB" w:rsidRPr="006F19EB">
        <w:t xml:space="preserve">por todos os integrantes </w:t>
      </w:r>
      <w:r w:rsidRPr="006F19EB">
        <w:t xml:space="preserve">para que todos pudessem desenvolver habilidades e praticassem </w:t>
      </w:r>
      <w:r w:rsidR="006F19EB" w:rsidRPr="006F19EB">
        <w:t xml:space="preserve">os conteúdos </w:t>
      </w:r>
      <w:r w:rsidR="00CC7C9E">
        <w:t>absorvidos</w:t>
      </w:r>
      <w:r w:rsidR="006F19EB" w:rsidRPr="006F19EB">
        <w:t xml:space="preserve"> nas aulas. </w:t>
      </w:r>
    </w:p>
    <w:p w14:paraId="48A3A340" w14:textId="48BAA71D" w:rsidR="006F19EB" w:rsidRPr="006F19EB" w:rsidRDefault="006F19EB" w:rsidP="005E49FB"/>
    <w:p w14:paraId="3BA9EDB6" w14:textId="06B08B8D" w:rsidR="006F19EB" w:rsidRPr="006F19EB" w:rsidRDefault="005E49FB" w:rsidP="005E49FB">
      <w:r>
        <w:t xml:space="preserve">      </w:t>
      </w:r>
      <w:r w:rsidR="00CC7C9E">
        <w:t>Complementando</w:t>
      </w:r>
      <w:r w:rsidR="006F19EB" w:rsidRPr="006F19EB">
        <w:t xml:space="preserve">, utilizamos a extensão </w:t>
      </w:r>
      <w:r w:rsidR="006F19EB" w:rsidRPr="006F19EB">
        <w:rPr>
          <w:rFonts w:cs="Arial"/>
          <w:shd w:val="clear" w:color="auto" w:fill="FFFFFF"/>
        </w:rPr>
        <w:t xml:space="preserve">Visual Studio Live </w:t>
      </w:r>
      <w:proofErr w:type="spellStart"/>
      <w:r w:rsidR="006F19EB" w:rsidRPr="006F19EB">
        <w:rPr>
          <w:rFonts w:cs="Arial"/>
          <w:shd w:val="clear" w:color="auto" w:fill="FFFFFF"/>
        </w:rPr>
        <w:t>Share</w:t>
      </w:r>
      <w:proofErr w:type="spellEnd"/>
      <w:r w:rsidR="006F19EB" w:rsidRPr="006F19EB">
        <w:rPr>
          <w:rFonts w:cs="Arial"/>
          <w:shd w:val="clear" w:color="auto" w:fill="FFFFFF"/>
        </w:rPr>
        <w:t xml:space="preserve"> para que todos colaborassem no desenvolvimento dos </w:t>
      </w:r>
      <w:proofErr w:type="spellStart"/>
      <w:r w:rsidR="006F19EB" w:rsidRPr="006F19EB">
        <w:rPr>
          <w:rFonts w:cs="Arial"/>
          <w:shd w:val="clear" w:color="auto" w:fill="FFFFFF"/>
        </w:rPr>
        <w:t>códidos</w:t>
      </w:r>
      <w:proofErr w:type="spellEnd"/>
      <w:r w:rsidR="006F19EB" w:rsidRPr="006F19EB">
        <w:rPr>
          <w:rFonts w:cs="Arial"/>
          <w:shd w:val="clear" w:color="auto" w:fill="FFFFFF"/>
        </w:rPr>
        <w:t xml:space="preserve"> e projetos</w:t>
      </w:r>
      <w:r w:rsidR="002F6CD7">
        <w:rPr>
          <w:rFonts w:cs="Arial"/>
          <w:shd w:val="clear" w:color="auto" w:fill="FFFFFF"/>
        </w:rPr>
        <w:t xml:space="preserve"> no Visual Studio </w:t>
      </w:r>
      <w:proofErr w:type="spellStart"/>
      <w:r w:rsidR="002F6CD7">
        <w:rPr>
          <w:rFonts w:cs="Arial"/>
          <w:shd w:val="clear" w:color="auto" w:fill="FFFFFF"/>
        </w:rPr>
        <w:t>Code</w:t>
      </w:r>
      <w:proofErr w:type="spellEnd"/>
      <w:r w:rsidR="006F19EB" w:rsidRPr="006F19EB">
        <w:rPr>
          <w:rFonts w:cs="Arial"/>
          <w:shd w:val="clear" w:color="auto" w:fill="FFFFFF"/>
        </w:rPr>
        <w:t>.</w:t>
      </w:r>
    </w:p>
    <w:p w14:paraId="2B5469FA" w14:textId="60726FAA" w:rsidR="00B71911" w:rsidRDefault="00B71911" w:rsidP="008851B4"/>
    <w:p w14:paraId="2132B06A" w14:textId="49CFE886" w:rsidR="00B71911" w:rsidRDefault="00B71911" w:rsidP="008851B4">
      <w:r>
        <w:t xml:space="preserve">       Elencamos abaixo as escalas de rotatividade do grupo</w:t>
      </w:r>
      <w:r w:rsidR="002F6CD7">
        <w:t xml:space="preserve"> entre as Sprints 2 e 3</w:t>
      </w:r>
      <w:r>
        <w:t>:</w:t>
      </w:r>
    </w:p>
    <w:p w14:paraId="00C8C2C7" w14:textId="30E4F295" w:rsidR="006F19EB" w:rsidRDefault="006F19EB" w:rsidP="008851B4"/>
    <w:tbl>
      <w:tblPr>
        <w:tblW w:w="472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70"/>
        <w:gridCol w:w="1766"/>
        <w:gridCol w:w="1393"/>
      </w:tblGrid>
      <w:tr w:rsidR="006F19EB" w:rsidRPr="006F19EB" w14:paraId="41080702" w14:textId="77777777" w:rsidTr="006F19EB">
        <w:trPr>
          <w:trHeight w:val="301"/>
        </w:trPr>
        <w:tc>
          <w:tcPr>
            <w:tcW w:w="47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2342497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MARÇO</w:t>
            </w:r>
          </w:p>
        </w:tc>
      </w:tr>
      <w:tr w:rsidR="006F19EB" w:rsidRPr="006F19EB" w14:paraId="1F99A6A4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6C01AFD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</w:t>
            </w:r>
          </w:p>
        </w:tc>
        <w:tc>
          <w:tcPr>
            <w:tcW w:w="1766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17C3BC5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Nome2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4B1C815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Data</w:t>
            </w:r>
          </w:p>
        </w:tc>
      </w:tr>
      <w:tr w:rsidR="006F19EB" w:rsidRPr="006F19EB" w14:paraId="475D36FA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49AAD7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1CFE219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5C5BC339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18/03/2021</w:t>
            </w:r>
          </w:p>
        </w:tc>
      </w:tr>
      <w:tr w:rsidR="006F19EB" w:rsidRPr="006F19EB" w14:paraId="2993EE7D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5E12E36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15AB6E78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CB9A8F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22/03/2021</w:t>
            </w:r>
          </w:p>
        </w:tc>
      </w:tr>
      <w:tr w:rsidR="006F19EB" w:rsidRPr="006F19EB" w14:paraId="5A0D3635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B30F479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101F8F3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5C6E35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23/03/2021</w:t>
            </w:r>
          </w:p>
        </w:tc>
      </w:tr>
      <w:tr w:rsidR="006F19EB" w:rsidRPr="006F19EB" w14:paraId="44D18108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7E57DC6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A16EBB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C5CF28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25/03/2021</w:t>
            </w:r>
          </w:p>
        </w:tc>
      </w:tr>
      <w:tr w:rsidR="006F19EB" w:rsidRPr="006F19EB" w14:paraId="5C16A33A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44FF52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7A7C0266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0274F639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28/03/2021</w:t>
            </w:r>
          </w:p>
        </w:tc>
      </w:tr>
      <w:tr w:rsidR="006F19EB" w:rsidRPr="006F19EB" w14:paraId="1A868AEF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B80BC9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4CFD98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74D7EC06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30/03/2021</w:t>
            </w:r>
          </w:p>
        </w:tc>
      </w:tr>
      <w:tr w:rsidR="006F19EB" w:rsidRPr="006F19EB" w14:paraId="0CC59C9E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68CA3E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Scrum Master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4C78ADC8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proofErr w:type="gram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Product</w:t>
            </w:r>
            <w:proofErr w:type="spellEnd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 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Owner</w:t>
            </w:r>
            <w:proofErr w:type="spellEnd"/>
            <w:proofErr w:type="gram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bottom"/>
            <w:hideMark/>
          </w:tcPr>
          <w:p w14:paraId="4CAFBBD4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</w:tr>
      <w:tr w:rsidR="006F19EB" w:rsidRPr="006F19EB" w14:paraId="058C3D05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451A98E6" w14:textId="700DAD4C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2868877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bottom"/>
          </w:tcPr>
          <w:p w14:paraId="4D20FCB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</w:tr>
      <w:tr w:rsidR="006F19EB" w:rsidRPr="006F19EB" w14:paraId="5455F72F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1622C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0ADEF6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14B05E7B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2C5C26E7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39A00182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5FD5B2D7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7CF85CB2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77CD13D8" w14:textId="54C1E490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2D6A3AF6" w14:textId="5F64B041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34CA92FE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57287144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7A4BFD15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30401949" w14:textId="458E2C72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u w:val="single"/>
                <w:lang w:eastAsia="pt-BR"/>
              </w:rPr>
            </w:pP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EBF96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3E71765B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353F3430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2616D0D3" w14:textId="21D64C70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</w:tr>
      <w:tr w:rsidR="006F19EB" w:rsidRPr="006F19EB" w14:paraId="5C1EB10F" w14:textId="77777777" w:rsidTr="006F19EB">
        <w:trPr>
          <w:trHeight w:val="301"/>
        </w:trPr>
        <w:tc>
          <w:tcPr>
            <w:tcW w:w="47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center"/>
            <w:hideMark/>
          </w:tcPr>
          <w:p w14:paraId="00F8995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ABRIL</w:t>
            </w:r>
          </w:p>
        </w:tc>
      </w:tr>
      <w:tr w:rsidR="006F19EB" w:rsidRPr="006F19EB" w14:paraId="78F22224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207B773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</w:t>
            </w:r>
          </w:p>
        </w:tc>
        <w:tc>
          <w:tcPr>
            <w:tcW w:w="1766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3B99A4C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Nome2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1053C67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Data</w:t>
            </w:r>
          </w:p>
        </w:tc>
      </w:tr>
      <w:tr w:rsidR="006F19EB" w:rsidRPr="006F19EB" w14:paraId="476D9B62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7C14A786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F6BC7F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4E384E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01/04/2021</w:t>
            </w:r>
          </w:p>
        </w:tc>
      </w:tr>
      <w:tr w:rsidR="006F19EB" w:rsidRPr="006F19EB" w14:paraId="66D1B8E7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52EECACE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2DE7104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1467A28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03/04/2021</w:t>
            </w:r>
          </w:p>
        </w:tc>
      </w:tr>
      <w:tr w:rsidR="006F19EB" w:rsidRPr="006F19EB" w14:paraId="50ADDDAB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16AF5CCC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087C0A5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52F65F2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06/04/2021</w:t>
            </w:r>
          </w:p>
        </w:tc>
      </w:tr>
      <w:tr w:rsidR="006F19EB" w:rsidRPr="006F19EB" w14:paraId="47961EF1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391DDC49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998BD54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03A40D1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08/04/2021</w:t>
            </w:r>
          </w:p>
        </w:tc>
      </w:tr>
      <w:tr w:rsidR="006F19EB" w:rsidRPr="006F19EB" w14:paraId="343D6598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52DCE4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94E712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4156A67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09/04/2021</w:t>
            </w:r>
          </w:p>
        </w:tc>
      </w:tr>
      <w:tr w:rsidR="006F19EB" w:rsidRPr="006F19EB" w14:paraId="49A6C037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326F58C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74AE8F7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7C347C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10/04/2021</w:t>
            </w:r>
          </w:p>
        </w:tc>
      </w:tr>
      <w:tr w:rsidR="006F19EB" w:rsidRPr="006F19EB" w14:paraId="30082C16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1D28ED0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Scrum Master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4619E05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proofErr w:type="gram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Product</w:t>
            </w:r>
            <w:proofErr w:type="spellEnd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 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Owner</w:t>
            </w:r>
            <w:proofErr w:type="spellEnd"/>
            <w:proofErr w:type="gram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9C119D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</w:tr>
      <w:tr w:rsidR="006F19EB" w:rsidRPr="006F19EB" w14:paraId="5E37D8DE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90149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1F0F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35277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</w:tr>
      <w:tr w:rsidR="006F19EB" w:rsidRPr="006F19EB" w14:paraId="34B570C2" w14:textId="77777777" w:rsidTr="006F19EB">
        <w:trPr>
          <w:trHeight w:val="301"/>
        </w:trPr>
        <w:tc>
          <w:tcPr>
            <w:tcW w:w="47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center"/>
            <w:hideMark/>
          </w:tcPr>
          <w:p w14:paraId="1F87B848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MAIO</w:t>
            </w:r>
          </w:p>
        </w:tc>
      </w:tr>
      <w:tr w:rsidR="006F19EB" w:rsidRPr="006F19EB" w14:paraId="3283F189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2FB38AB5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</w:t>
            </w:r>
          </w:p>
        </w:tc>
        <w:tc>
          <w:tcPr>
            <w:tcW w:w="1766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15DD1F7E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Nome2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5F0DE12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Data</w:t>
            </w:r>
          </w:p>
        </w:tc>
      </w:tr>
      <w:tr w:rsidR="006F19EB" w:rsidRPr="006F19EB" w14:paraId="6B05421E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0AD5D01E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479DBCF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0967B7D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01/05/2021</w:t>
            </w:r>
          </w:p>
        </w:tc>
      </w:tr>
      <w:tr w:rsidR="006F19EB" w:rsidRPr="006F19EB" w14:paraId="3632F880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3C678E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30180C8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25A4969E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02/05/2021</w:t>
            </w:r>
          </w:p>
        </w:tc>
      </w:tr>
      <w:tr w:rsidR="006F19EB" w:rsidRPr="006F19EB" w14:paraId="7E681BEA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5C741CD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D82615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DDDBB5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05/05/2021</w:t>
            </w:r>
          </w:p>
        </w:tc>
      </w:tr>
      <w:tr w:rsidR="006F19EB" w:rsidRPr="006F19EB" w14:paraId="01E2508D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7B03EC1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08654E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1C72F9B5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06/05/2021</w:t>
            </w:r>
          </w:p>
        </w:tc>
      </w:tr>
      <w:tr w:rsidR="006F19EB" w:rsidRPr="006F19EB" w14:paraId="4530DE1F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238E2C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B5FBC1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2BE9A4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17/05/2021</w:t>
            </w:r>
          </w:p>
        </w:tc>
      </w:tr>
      <w:tr w:rsidR="006F19EB" w:rsidRPr="006F19EB" w14:paraId="2EBBB93D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7EC626AC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Scrum Master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12C68568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proofErr w:type="gram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Product</w:t>
            </w:r>
            <w:proofErr w:type="spellEnd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 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Owner</w:t>
            </w:r>
            <w:proofErr w:type="spellEnd"/>
            <w:proofErr w:type="gram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4F8901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</w:tr>
      <w:tr w:rsidR="006F19EB" w:rsidRPr="006F19EB" w14:paraId="0D53B0D5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BE239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7335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286266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</w:tr>
      <w:tr w:rsidR="006F19EB" w:rsidRPr="006F19EB" w14:paraId="2C9B5548" w14:textId="77777777" w:rsidTr="006F19EB">
        <w:trPr>
          <w:trHeight w:val="301"/>
        </w:trPr>
        <w:tc>
          <w:tcPr>
            <w:tcW w:w="47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EB3A3A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JUNHO</w:t>
            </w:r>
          </w:p>
        </w:tc>
      </w:tr>
      <w:tr w:rsidR="006F19EB" w:rsidRPr="006F19EB" w14:paraId="3966B1BE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5E23636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</w:t>
            </w:r>
          </w:p>
        </w:tc>
        <w:tc>
          <w:tcPr>
            <w:tcW w:w="1766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0EAA364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Nome2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32EFED1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Data</w:t>
            </w:r>
          </w:p>
        </w:tc>
      </w:tr>
      <w:tr w:rsidR="006F19EB" w:rsidRPr="006F19EB" w14:paraId="03F629C7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3BD969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0B4642F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184EFF4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03/06/2021</w:t>
            </w:r>
          </w:p>
        </w:tc>
      </w:tr>
      <w:tr w:rsidR="006F19EB" w:rsidRPr="006F19EB" w14:paraId="14BBBB13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15AD6B5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38FCD834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56FF21A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07/06/2021</w:t>
            </w:r>
          </w:p>
        </w:tc>
      </w:tr>
      <w:tr w:rsidR="006F19EB" w:rsidRPr="006F19EB" w14:paraId="6D1A2D73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0104777C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36890A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7D8186B8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08/06/2021</w:t>
            </w:r>
          </w:p>
        </w:tc>
      </w:tr>
      <w:tr w:rsidR="006F19EB" w:rsidRPr="006F19EB" w14:paraId="750FD07E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204E8CE4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007FC0E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01808A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09/06/2021</w:t>
            </w:r>
          </w:p>
        </w:tc>
      </w:tr>
      <w:tr w:rsidR="006F19EB" w:rsidRPr="006F19EB" w14:paraId="2838E051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7ABE6C6E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76529F2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5AAFE03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10/06/2021</w:t>
            </w:r>
          </w:p>
        </w:tc>
      </w:tr>
      <w:tr w:rsidR="006E1D33" w:rsidRPr="006F19EB" w14:paraId="1B1A5167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6B3097EB" w14:textId="1FC4B124" w:rsidR="006E1D33" w:rsidRPr="006F19EB" w:rsidRDefault="006E1D33" w:rsidP="006E1D33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4240F700" w14:textId="57CC7F1A" w:rsidR="006E1D33" w:rsidRPr="006F19EB" w:rsidRDefault="006E1D33" w:rsidP="006E1D33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515092BE" w14:textId="479C60E4" w:rsidR="006E1D33" w:rsidRPr="006F19EB" w:rsidRDefault="006E1D33" w:rsidP="006E1D33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11</w:t>
            </w: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/</w:t>
            </w: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06</w:t>
            </w: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/2021</w:t>
            </w:r>
          </w:p>
        </w:tc>
      </w:tr>
      <w:tr w:rsidR="006E1D33" w:rsidRPr="006F19EB" w14:paraId="0C235D65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13EF07D9" w14:textId="2EB647C9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540CCB67" w14:textId="574E3524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Matheus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09E40869" w14:textId="4CEFE0A3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12/06/2021</w:t>
            </w:r>
          </w:p>
        </w:tc>
      </w:tr>
      <w:tr w:rsidR="006E1D33" w:rsidRPr="006F19EB" w14:paraId="14B58B0C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000A4A45" w14:textId="560680E2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25CFF89C" w14:textId="269A3928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Matheus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36812D59" w14:textId="3AEEE994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13/06/2021</w:t>
            </w:r>
          </w:p>
        </w:tc>
      </w:tr>
      <w:tr w:rsidR="006F19EB" w:rsidRPr="006F19EB" w14:paraId="4F4F8B09" w14:textId="77777777" w:rsidTr="006E1D33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29024A76" w14:textId="30C4EC5C" w:rsidR="006F19EB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57EF4BD6" w14:textId="75A5CE16" w:rsidR="006F19EB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123D28B6" w14:textId="51AE95AE" w:rsidR="006F19EB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14/06/2021</w:t>
            </w:r>
          </w:p>
        </w:tc>
      </w:tr>
      <w:tr w:rsidR="006E1D33" w:rsidRPr="006F19EB" w14:paraId="489C45DD" w14:textId="77777777" w:rsidTr="006E1D33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2ABFE77F" w14:textId="65F7E604" w:rsidR="006E1D33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1F20C9C2" w14:textId="19C634D0" w:rsidR="006E1D33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47E8CA0E" w14:textId="22809EFD" w:rsidR="006E1D33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15/06/2021</w:t>
            </w:r>
          </w:p>
        </w:tc>
      </w:tr>
      <w:tr w:rsidR="006F19EB" w:rsidRPr="006F19EB" w14:paraId="5F8B4449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995A599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Scrum Master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CFEA37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proofErr w:type="gram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Product</w:t>
            </w:r>
            <w:proofErr w:type="spellEnd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 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Owner</w:t>
            </w:r>
            <w:proofErr w:type="spellEnd"/>
            <w:proofErr w:type="gram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bottom"/>
            <w:hideMark/>
          </w:tcPr>
          <w:p w14:paraId="0FD0FD1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</w:tr>
    </w:tbl>
    <w:p w14:paraId="5A3B1100" w14:textId="77777777" w:rsidR="006F19EB" w:rsidRDefault="006F19EB" w:rsidP="008851B4"/>
    <w:p w14:paraId="2F22729C" w14:textId="77777777" w:rsidR="008851B4" w:rsidRDefault="008851B4" w:rsidP="008851B4"/>
    <w:p w14:paraId="09E2F69D" w14:textId="20DE39F7" w:rsidR="00370E34" w:rsidRDefault="00370E34" w:rsidP="00151454">
      <w:r>
        <w:tab/>
      </w:r>
    </w:p>
    <w:p w14:paraId="08628A42" w14:textId="3ADB61F2" w:rsidR="00CC7C9E" w:rsidRDefault="00CC7C9E" w:rsidP="00151454"/>
    <w:p w14:paraId="0D4953F0" w14:textId="147546EC" w:rsidR="00CC7C9E" w:rsidRDefault="00CC7C9E" w:rsidP="00151454"/>
    <w:p w14:paraId="722E7EAF" w14:textId="77777777" w:rsidR="00CC7C9E" w:rsidRDefault="00CC7C9E" w:rsidP="00151454"/>
    <w:p w14:paraId="631BA6BF" w14:textId="2687F6E2" w:rsidR="00EB4A20" w:rsidRDefault="00EB4A20" w:rsidP="00EB4A20">
      <w:pPr>
        <w:pStyle w:val="Ttulo2"/>
        <w:rPr>
          <w:b/>
        </w:rPr>
      </w:pPr>
      <w:bookmarkStart w:id="13" w:name="_Toc73427771"/>
      <w:r w:rsidRPr="00192CAB">
        <w:rPr>
          <w:b/>
        </w:rPr>
        <w:t>PROCESSO E FERRAMENTA DE GESTÃO DE PROJETOS</w:t>
      </w:r>
      <w:bookmarkEnd w:id="13"/>
      <w:r w:rsidRPr="00192CAB">
        <w:rPr>
          <w:b/>
        </w:rPr>
        <w:t xml:space="preserve"> </w:t>
      </w:r>
    </w:p>
    <w:p w14:paraId="4916F56C" w14:textId="10D2085A" w:rsidR="00CC7C9E" w:rsidRDefault="00CC7C9E" w:rsidP="00CC7C9E"/>
    <w:p w14:paraId="64972F8C" w14:textId="533AF0B2" w:rsidR="00CC7C9E" w:rsidRPr="00CC7C9E" w:rsidRDefault="00CC7C9E" w:rsidP="00CC7C9E">
      <w:r>
        <w:rPr>
          <w:noProof/>
        </w:rPr>
        <w:drawing>
          <wp:inline distT="0" distB="0" distL="0" distR="0" wp14:anchorId="1730CEC8" wp14:editId="6728BCC2">
            <wp:extent cx="5760720" cy="1936750"/>
            <wp:effectExtent l="0" t="0" r="0" b="6350"/>
            <wp:docPr id="15" name="Imagem 15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D2B1" w14:textId="617DBA2E" w:rsidR="00370E34" w:rsidRDefault="00EB4A20" w:rsidP="00EB4A20">
      <w:pPr>
        <w:rPr>
          <w:rFonts w:eastAsia="Arial" w:cs="Arial"/>
        </w:rPr>
      </w:pPr>
      <w:r w:rsidRPr="004B1208">
        <w:tab/>
      </w:r>
      <w:r w:rsidR="00CC7C9E" w:rsidRPr="00CC7C9E">
        <w:rPr>
          <w:rFonts w:cs="Arial"/>
          <w:shd w:val="clear" w:color="auto" w:fill="FFFFFF"/>
        </w:rPr>
        <w:t>O </w:t>
      </w:r>
      <w:proofErr w:type="spellStart"/>
      <w:r w:rsidR="00CC7C9E" w:rsidRPr="00CC7C9E">
        <w:rPr>
          <w:rFonts w:cs="Arial"/>
          <w:shd w:val="clear" w:color="auto" w:fill="FFFFFF"/>
        </w:rPr>
        <w:t>Planner</w:t>
      </w:r>
      <w:proofErr w:type="spellEnd"/>
      <w:r w:rsidR="00CC7C9E" w:rsidRPr="00CC7C9E">
        <w:rPr>
          <w:rFonts w:cs="Arial"/>
          <w:shd w:val="clear" w:color="auto" w:fill="FFFFFF"/>
        </w:rPr>
        <w:t> </w:t>
      </w:r>
      <w:r w:rsidR="00CC7C9E">
        <w:rPr>
          <w:rFonts w:cs="Arial"/>
          <w:shd w:val="clear" w:color="auto" w:fill="FFFFFF"/>
        </w:rPr>
        <w:t xml:space="preserve">Microsoft </w:t>
      </w:r>
      <w:r w:rsidR="00CC7C9E" w:rsidRPr="00CC7C9E">
        <w:rPr>
          <w:rFonts w:cs="Arial"/>
          <w:shd w:val="clear" w:color="auto" w:fill="FFFFFF"/>
        </w:rPr>
        <w:t>oferece às equipes uma experiência de gerenciamento de tarefas intuitiva</w:t>
      </w:r>
      <w:r w:rsidR="00CC7C9E">
        <w:rPr>
          <w:rFonts w:cs="Arial"/>
          <w:shd w:val="clear" w:color="auto" w:fill="FFFFFF"/>
        </w:rPr>
        <w:t>s</w:t>
      </w:r>
      <w:r w:rsidR="00CC7C9E" w:rsidRPr="00CC7C9E">
        <w:rPr>
          <w:rFonts w:cs="Arial"/>
          <w:shd w:val="clear" w:color="auto" w:fill="FFFFFF"/>
        </w:rPr>
        <w:t>, colaborativa</w:t>
      </w:r>
      <w:r w:rsidR="00CC7C9E">
        <w:rPr>
          <w:rFonts w:cs="Arial"/>
          <w:shd w:val="clear" w:color="auto" w:fill="FFFFFF"/>
        </w:rPr>
        <w:t>s</w:t>
      </w:r>
      <w:r w:rsidR="00CC7C9E" w:rsidRPr="00CC7C9E">
        <w:rPr>
          <w:rFonts w:cs="Arial"/>
          <w:shd w:val="clear" w:color="auto" w:fill="FFFFFF"/>
        </w:rPr>
        <w:t xml:space="preserve"> e visual para a realização do trabalho</w:t>
      </w:r>
      <w:r w:rsidR="00CC7C9E">
        <w:rPr>
          <w:rFonts w:cs="Arial"/>
          <w:shd w:val="clear" w:color="auto" w:fill="FFFFFF"/>
        </w:rPr>
        <w:t xml:space="preserve"> em equipe</w:t>
      </w:r>
      <w:r w:rsidR="00CC7C9E" w:rsidRPr="00CC7C9E">
        <w:rPr>
          <w:rFonts w:cs="Arial"/>
          <w:shd w:val="clear" w:color="auto" w:fill="FFFFFF"/>
        </w:rPr>
        <w:t>.</w:t>
      </w:r>
      <w:r w:rsidR="00CC7C9E">
        <w:rPr>
          <w:rFonts w:cs="Arial"/>
          <w:shd w:val="clear" w:color="auto" w:fill="FFFFFF"/>
        </w:rPr>
        <w:t xml:space="preserve"> </w:t>
      </w:r>
      <w:r w:rsidR="00CC7C9E" w:rsidRPr="05833750">
        <w:rPr>
          <w:rFonts w:eastAsia="Arial" w:cs="Arial"/>
        </w:rPr>
        <w:t xml:space="preserve">O uso </w:t>
      </w:r>
      <w:r w:rsidR="00CC7C9E">
        <w:rPr>
          <w:rFonts w:eastAsia="Arial" w:cs="Arial"/>
        </w:rPr>
        <w:t xml:space="preserve">dessa </w:t>
      </w:r>
      <w:proofErr w:type="spellStart"/>
      <w:r w:rsidR="00CC7C9E">
        <w:rPr>
          <w:rFonts w:eastAsia="Arial" w:cs="Arial"/>
        </w:rPr>
        <w:t>ferrramenta</w:t>
      </w:r>
      <w:proofErr w:type="spellEnd"/>
      <w:r w:rsidR="00CC7C9E">
        <w:rPr>
          <w:rFonts w:eastAsia="Arial" w:cs="Arial"/>
        </w:rPr>
        <w:t xml:space="preserve"> é bastante</w:t>
      </w:r>
      <w:r w:rsidR="00CC7C9E" w:rsidRPr="05833750">
        <w:rPr>
          <w:rFonts w:eastAsia="Arial" w:cs="Arial"/>
        </w:rPr>
        <w:t xml:space="preserve"> indicad</w:t>
      </w:r>
      <w:r w:rsidR="00CC7C9E">
        <w:rPr>
          <w:rFonts w:eastAsia="Arial" w:cs="Arial"/>
        </w:rPr>
        <w:t>a</w:t>
      </w:r>
      <w:r w:rsidR="00CC7C9E" w:rsidRPr="05833750">
        <w:rPr>
          <w:rFonts w:eastAsia="Arial" w:cs="Arial"/>
        </w:rPr>
        <w:t xml:space="preserve"> por equipes para metodologias ágeis</w:t>
      </w:r>
      <w:r w:rsidR="002F6CD7">
        <w:rPr>
          <w:rFonts w:eastAsia="Arial" w:cs="Arial"/>
        </w:rPr>
        <w:t>.</w:t>
      </w:r>
    </w:p>
    <w:p w14:paraId="28C02A7D" w14:textId="10212088" w:rsidR="00CC7C9E" w:rsidRDefault="00CC7C9E" w:rsidP="00EB4A20">
      <w:pPr>
        <w:rPr>
          <w:rFonts w:eastAsia="Arial" w:cs="Arial"/>
        </w:rPr>
      </w:pPr>
      <w:r>
        <w:rPr>
          <w:rFonts w:eastAsia="Arial" w:cs="Arial"/>
        </w:rPr>
        <w:t>Utilizamos esta ferramenta</w:t>
      </w:r>
      <w:r w:rsidRPr="05833750">
        <w:rPr>
          <w:rFonts w:eastAsia="Arial" w:cs="Arial"/>
        </w:rPr>
        <w:t xml:space="preserve"> para gerenciar o</w:t>
      </w:r>
      <w:r>
        <w:rPr>
          <w:rFonts w:eastAsia="Arial" w:cs="Arial"/>
        </w:rPr>
        <w:t>s</w:t>
      </w:r>
      <w:r w:rsidRPr="05833750">
        <w:rPr>
          <w:rFonts w:eastAsia="Arial" w:cs="Arial"/>
        </w:rPr>
        <w:t xml:space="preserve"> nosso</w:t>
      </w:r>
      <w:r w:rsidR="002F6CD7">
        <w:rPr>
          <w:rFonts w:eastAsia="Arial" w:cs="Arial"/>
        </w:rPr>
        <w:t>s</w:t>
      </w:r>
      <w:r w:rsidRPr="05833750">
        <w:rPr>
          <w:rFonts w:eastAsia="Arial" w:cs="Arial"/>
        </w:rPr>
        <w:t xml:space="preserve"> projeto</w:t>
      </w:r>
      <w:r>
        <w:rPr>
          <w:rFonts w:eastAsia="Arial" w:cs="Arial"/>
        </w:rPr>
        <w:t>s</w:t>
      </w:r>
      <w:r w:rsidRPr="05833750">
        <w:rPr>
          <w:rFonts w:eastAsia="Arial" w:cs="Arial"/>
        </w:rPr>
        <w:t xml:space="preserve">, </w:t>
      </w:r>
      <w:r>
        <w:rPr>
          <w:rFonts w:eastAsia="Arial" w:cs="Arial"/>
        </w:rPr>
        <w:t xml:space="preserve">nos permitindo trabalhar em equipe de forma mais organizada e focada. </w:t>
      </w:r>
    </w:p>
    <w:p w14:paraId="61E9C98F" w14:textId="60E67014" w:rsidR="002F6CD7" w:rsidRDefault="002F6CD7" w:rsidP="00EB4A20">
      <w:pPr>
        <w:rPr>
          <w:rFonts w:eastAsia="Arial" w:cs="Arial"/>
        </w:rPr>
      </w:pPr>
    </w:p>
    <w:p w14:paraId="03669625" w14:textId="7A901B0C" w:rsidR="002F6CD7" w:rsidRDefault="002F6CD7" w:rsidP="00EB4A20">
      <w:pPr>
        <w:rPr>
          <w:rFonts w:eastAsia="Arial" w:cs="Arial"/>
        </w:rPr>
      </w:pPr>
      <w:r>
        <w:rPr>
          <w:rFonts w:eastAsia="Arial" w:cs="Arial"/>
          <w:noProof/>
        </w:rPr>
        <w:drawing>
          <wp:inline distT="0" distB="0" distL="0" distR="0" wp14:anchorId="056A846A" wp14:editId="08359B3E">
            <wp:extent cx="4126230" cy="2459355"/>
            <wp:effectExtent l="0" t="0" r="7620" b="0"/>
            <wp:docPr id="14" name="Imagem 14" descr="Diagrama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Diagrama, Linha do temp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8652" cy="246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364A" w14:textId="26E39ADD" w:rsidR="00CC7C9E" w:rsidRDefault="00CC7C9E" w:rsidP="00EB4A20">
      <w:pPr>
        <w:rPr>
          <w:rFonts w:eastAsia="Arial" w:cs="Arial"/>
        </w:rPr>
      </w:pPr>
    </w:p>
    <w:p w14:paraId="25DD1FD6" w14:textId="0B9153BF" w:rsidR="00CC7C9E" w:rsidRPr="002F6CD7" w:rsidRDefault="00CC7C9E" w:rsidP="00EB4A20">
      <w:pPr>
        <w:rPr>
          <w:rFonts w:eastAsia="Arial" w:cs="Arial"/>
          <w:u w:val="single"/>
        </w:rPr>
      </w:pPr>
      <w:r>
        <w:rPr>
          <w:rFonts w:eastAsia="Arial" w:cs="Arial"/>
          <w:noProof/>
        </w:rPr>
        <w:lastRenderedPageBreak/>
        <w:drawing>
          <wp:inline distT="0" distB="0" distL="0" distR="0" wp14:anchorId="2F3CDCB7" wp14:editId="6F2027D2">
            <wp:extent cx="4315427" cy="2667372"/>
            <wp:effectExtent l="0" t="0" r="9525" b="0"/>
            <wp:docPr id="17" name="Imagem 1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Linha do temp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0463" w14:textId="268D727C" w:rsidR="00F804FA" w:rsidRDefault="002D45C8" w:rsidP="00F804FA">
      <w:pPr>
        <w:pStyle w:val="Ttulo2"/>
        <w:rPr>
          <w:b/>
        </w:rPr>
      </w:pPr>
      <w:bookmarkStart w:id="14" w:name="_Toc73427772"/>
      <w:r w:rsidRPr="00192CAB">
        <w:rPr>
          <w:b/>
        </w:rPr>
        <w:t>Gestão dos Riscos do Projeto</w:t>
      </w:r>
      <w:bookmarkEnd w:id="14"/>
      <w:r w:rsidR="00EB4A20" w:rsidRPr="00192CAB">
        <w:rPr>
          <w:b/>
        </w:rPr>
        <w:t xml:space="preserve"> </w:t>
      </w:r>
      <w:bookmarkStart w:id="15" w:name="_Toc73427773"/>
    </w:p>
    <w:p w14:paraId="3DFCE859" w14:textId="5548ECBE" w:rsidR="00CC7C9E" w:rsidRPr="00CC7C9E" w:rsidRDefault="00CC7C9E" w:rsidP="00CC7C9E">
      <w:r w:rsidRPr="00CC7C9E">
        <w:t>A gestão d</w:t>
      </w:r>
      <w:r>
        <w:t>os</w:t>
      </w:r>
      <w:r w:rsidRPr="00CC7C9E">
        <w:t xml:space="preserve"> riscos nos </w:t>
      </w:r>
      <w:r>
        <w:t>permitiu</w:t>
      </w:r>
      <w:r w:rsidRPr="00CC7C9E">
        <w:t xml:space="preserve"> agir de forma preventiva </w:t>
      </w:r>
      <w:r>
        <w:t>em casos de imprevistos ou incidentes durante os trajetos dos projetos conforme tabela abaixo.</w:t>
      </w:r>
    </w:p>
    <w:p w14:paraId="41C1196A" w14:textId="77777777" w:rsidR="00CC7C9E" w:rsidRPr="00CC7C9E" w:rsidRDefault="00CC7C9E" w:rsidP="00CC7C9E"/>
    <w:tbl>
      <w:tblPr>
        <w:tblW w:w="8437" w:type="dxa"/>
        <w:tblInd w:w="7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0"/>
        <w:gridCol w:w="2477"/>
        <w:gridCol w:w="1300"/>
        <w:gridCol w:w="823"/>
        <w:gridCol w:w="579"/>
        <w:gridCol w:w="825"/>
        <w:gridCol w:w="2650"/>
      </w:tblGrid>
      <w:tr w:rsidR="00F804FA" w:rsidRPr="00F804FA" w14:paraId="25C742D5" w14:textId="77777777" w:rsidTr="00F804FA">
        <w:trPr>
          <w:trHeight w:val="888"/>
        </w:trPr>
        <w:tc>
          <w:tcPr>
            <w:tcW w:w="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3A3838"/>
            <w:noWrap/>
            <w:vAlign w:val="center"/>
            <w:hideMark/>
          </w:tcPr>
          <w:p w14:paraId="6EB631D0" w14:textId="3ADD7EE9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ID</w:t>
            </w:r>
          </w:p>
        </w:tc>
        <w:tc>
          <w:tcPr>
            <w:tcW w:w="24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vAlign w:val="center"/>
            <w:hideMark/>
          </w:tcPr>
          <w:p w14:paraId="5EA1EF5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Descrição dos Riscos</w:t>
            </w:r>
          </w:p>
        </w:tc>
        <w:tc>
          <w:tcPr>
            <w:tcW w:w="10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vAlign w:val="center"/>
            <w:hideMark/>
          </w:tcPr>
          <w:p w14:paraId="05671940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Probabilidade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 Baixa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-Média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-Alta</w:t>
            </w:r>
          </w:p>
        </w:tc>
        <w:tc>
          <w:tcPr>
            <w:tcW w:w="6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vAlign w:val="center"/>
            <w:hideMark/>
          </w:tcPr>
          <w:p w14:paraId="5F405469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Impacto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 Baixo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-Médio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-Alto</w:t>
            </w:r>
          </w:p>
        </w:tc>
        <w:tc>
          <w:tcPr>
            <w:tcW w:w="5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vAlign w:val="center"/>
            <w:hideMark/>
          </w:tcPr>
          <w:p w14:paraId="41F327C5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Fator de Risco</w:t>
            </w:r>
          </w:p>
        </w:tc>
        <w:tc>
          <w:tcPr>
            <w:tcW w:w="6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vAlign w:val="center"/>
            <w:hideMark/>
          </w:tcPr>
          <w:p w14:paraId="2849926D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Ação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-Evitar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-Mitigar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-Eliminar</w:t>
            </w:r>
          </w:p>
        </w:tc>
        <w:tc>
          <w:tcPr>
            <w:tcW w:w="26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noWrap/>
            <w:vAlign w:val="center"/>
            <w:hideMark/>
          </w:tcPr>
          <w:p w14:paraId="29831B9E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Como?</w:t>
            </w:r>
          </w:p>
        </w:tc>
      </w:tr>
      <w:tr w:rsidR="00F804FA" w:rsidRPr="00F804FA" w14:paraId="1963FB27" w14:textId="77777777" w:rsidTr="00F804FA">
        <w:trPr>
          <w:trHeight w:val="444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85BB55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1482A17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Falta de comunicação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8836E46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52A5CEF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  <w:hideMark/>
          </w:tcPr>
          <w:p w14:paraId="153BE6B6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60E9C3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Mitigar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98B205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Estabelecer padrão de conversas e feedback durante todo o projeto. </w:t>
            </w:r>
          </w:p>
        </w:tc>
      </w:tr>
      <w:tr w:rsidR="00F804FA" w:rsidRPr="00F804FA" w14:paraId="19B6CCDF" w14:textId="77777777" w:rsidTr="00F804FA">
        <w:trPr>
          <w:trHeight w:val="444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BA6C955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8868444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Problemas técnicos no projeto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B8CFBFF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AAC3092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0000"/>
            <w:noWrap/>
            <w:vAlign w:val="center"/>
            <w:hideMark/>
          </w:tcPr>
          <w:p w14:paraId="0ACFF6BB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6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739256B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Mitigar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65D70A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Revisar e Monitorar integralmente todos os elementos do projeto</w:t>
            </w:r>
          </w:p>
        </w:tc>
      </w:tr>
      <w:tr w:rsidR="00F804FA" w:rsidRPr="00F804FA" w14:paraId="7C20940C" w14:textId="77777777" w:rsidTr="00F804FA">
        <w:trPr>
          <w:trHeight w:val="888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4DE4E92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F78FC6D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Falta de Comprometimento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F789CB7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120FE62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70AD47"/>
            <w:noWrap/>
            <w:vAlign w:val="center"/>
            <w:hideMark/>
          </w:tcPr>
          <w:p w14:paraId="49CBD0A4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B0FF1A8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Eliminar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DB677D9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Exigir a dedicação de todos os membros do grupo dando feedback ao professor para eliminar </w:t>
            </w:r>
            <w:proofErr w:type="spellStart"/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possiveis</w:t>
            </w:r>
            <w:proofErr w:type="spellEnd"/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 impasses</w:t>
            </w:r>
          </w:p>
        </w:tc>
      </w:tr>
      <w:tr w:rsidR="00F804FA" w:rsidRPr="00F804FA" w14:paraId="1C2A471E" w14:textId="77777777" w:rsidTr="00F804FA">
        <w:trPr>
          <w:trHeight w:val="666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8DC96DC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1942B3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Perda de Arquivos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C49FC9F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D6D4956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  <w:hideMark/>
          </w:tcPr>
          <w:p w14:paraId="24A33F89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5C935B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Eliminar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31DE015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Criando Backups nas máquinas locais e um repositório em nuvem que possua todo o projeto </w:t>
            </w:r>
          </w:p>
        </w:tc>
      </w:tr>
      <w:tr w:rsidR="00F804FA" w:rsidRPr="00F804FA" w14:paraId="30065E10" w14:textId="77777777" w:rsidTr="00F804FA">
        <w:trPr>
          <w:trHeight w:val="444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CF71A4D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EB8ABA0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Escopo do projeto mal interpretado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D9D070C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C241CBF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70AD47"/>
            <w:noWrap/>
            <w:vAlign w:val="center"/>
            <w:hideMark/>
          </w:tcPr>
          <w:p w14:paraId="006F8682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187E8C4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Mitigar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5F9823D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Realizando entregas semanais para a validação do projeto </w:t>
            </w:r>
          </w:p>
        </w:tc>
      </w:tr>
      <w:tr w:rsidR="00F804FA" w:rsidRPr="00F804FA" w14:paraId="6838AA84" w14:textId="77777777" w:rsidTr="00F804FA">
        <w:trPr>
          <w:trHeight w:val="666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F5367F9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6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DC8A555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proofErr w:type="spellStart"/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Turn-over</w:t>
            </w:r>
            <w:proofErr w:type="spellEnd"/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 de um integrante da equipe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57B7AAE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D1E4604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  <w:hideMark/>
          </w:tcPr>
          <w:p w14:paraId="0D70FB5F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2681EFD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Aceitar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F79A195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Repasse de atividades, tarefas ou responsabilidades para os demais integrantes do grupo</w:t>
            </w:r>
          </w:p>
        </w:tc>
      </w:tr>
    </w:tbl>
    <w:p w14:paraId="65BE735A" w14:textId="2176284E" w:rsidR="00F804FA" w:rsidRDefault="00F804FA" w:rsidP="00F804FA">
      <w:pPr>
        <w:rPr>
          <w:b/>
        </w:rPr>
      </w:pPr>
    </w:p>
    <w:p w14:paraId="32B407F8" w14:textId="77777777" w:rsidR="00F804FA" w:rsidRDefault="00F804FA" w:rsidP="00F804FA">
      <w:pPr>
        <w:rPr>
          <w:b/>
        </w:rPr>
      </w:pPr>
    </w:p>
    <w:p w14:paraId="29785EC2" w14:textId="3FA2760F" w:rsidR="00EB4A20" w:rsidRDefault="005D1AEE" w:rsidP="00F804FA">
      <w:pPr>
        <w:rPr>
          <w:b/>
        </w:rPr>
      </w:pPr>
      <w:r>
        <w:rPr>
          <w:b/>
        </w:rPr>
        <w:lastRenderedPageBreak/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5"/>
      <w:r w:rsidR="00EB4A20" w:rsidRPr="00192CAB">
        <w:rPr>
          <w:b/>
        </w:rPr>
        <w:t xml:space="preserve"> </w:t>
      </w:r>
    </w:p>
    <w:p w14:paraId="5697E36E" w14:textId="2055DA51" w:rsidR="00F804FA" w:rsidRDefault="00F804FA" w:rsidP="00F804FA">
      <w:pPr>
        <w:rPr>
          <w:b/>
        </w:rPr>
      </w:pPr>
    </w:p>
    <w:tbl>
      <w:tblPr>
        <w:tblW w:w="7807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3554"/>
        <w:gridCol w:w="1559"/>
        <w:gridCol w:w="1242"/>
        <w:gridCol w:w="1452"/>
      </w:tblGrid>
      <w:tr w:rsidR="00F804FA" w:rsidRPr="00F804FA" w14:paraId="435FCBAF" w14:textId="77777777" w:rsidTr="00F804FA">
        <w:trPr>
          <w:trHeight w:val="701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385819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30EB27A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Requisitos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385819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5E1B8AD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Classificação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385819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F76B431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Fibonacci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385819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17EB927F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Ordem de execução</w:t>
            </w:r>
          </w:p>
        </w:tc>
      </w:tr>
      <w:tr w:rsidR="00F804FA" w:rsidRPr="00F804FA" w14:paraId="28365EC7" w14:textId="77777777" w:rsidTr="00F804FA">
        <w:trPr>
          <w:trHeight w:val="510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D15BF3B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 xml:space="preserve">Simular o Arduino na aplicação web; 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6561F49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0FB2017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D0AF3C2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1</w:t>
            </w:r>
          </w:p>
        </w:tc>
      </w:tr>
      <w:tr w:rsidR="00F804FA" w:rsidRPr="00F804FA" w14:paraId="65976018" w14:textId="77777777" w:rsidTr="00F804FA">
        <w:trPr>
          <w:trHeight w:val="277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8DEB12A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 xml:space="preserve">Captação dos dados; 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23F6CEE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642A3AD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58E0D0B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2</w:t>
            </w:r>
          </w:p>
        </w:tc>
      </w:tr>
      <w:tr w:rsidR="00F804FA" w:rsidRPr="00F804FA" w14:paraId="040B5940" w14:textId="77777777" w:rsidTr="00F804FA">
        <w:trPr>
          <w:trHeight w:val="831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B4E77B8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 xml:space="preserve">Arduino funcionando e recebendo os dados dentro da aplicação web; 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C53C97B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5651C13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12F2B4B6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3</w:t>
            </w:r>
          </w:p>
        </w:tc>
      </w:tr>
      <w:tr w:rsidR="00F804FA" w:rsidRPr="00F804FA" w14:paraId="42C21226" w14:textId="77777777" w:rsidTr="00F804FA">
        <w:trPr>
          <w:trHeight w:val="277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26BA964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Utilizar os sensores;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74E438F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082A3CF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3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ED31464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4</w:t>
            </w:r>
          </w:p>
        </w:tc>
      </w:tr>
      <w:tr w:rsidR="00F804FA" w:rsidRPr="00F804FA" w14:paraId="27C1CBD3" w14:textId="77777777" w:rsidTr="00F804FA">
        <w:trPr>
          <w:trHeight w:val="1108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A3F2322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Realizar uma aplicação web que gere os valores e gráficos relativo à umidade do solo e utilização de água;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3339555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CF4D0BE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13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6F8F452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</w:tr>
      <w:tr w:rsidR="00F804FA" w:rsidRPr="00F804FA" w14:paraId="6128A3D0" w14:textId="77777777" w:rsidTr="00F804FA">
        <w:trPr>
          <w:trHeight w:val="510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0B535EB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Sistema de login e cadastro de usuário,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2E25129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bottom"/>
            <w:hideMark/>
          </w:tcPr>
          <w:p w14:paraId="4F507519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CA92CCD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6</w:t>
            </w:r>
          </w:p>
        </w:tc>
      </w:tr>
      <w:tr w:rsidR="00F804FA" w:rsidRPr="00F804FA" w14:paraId="4D725716" w14:textId="77777777" w:rsidTr="00F804FA">
        <w:trPr>
          <w:trHeight w:val="762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6F215F9E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O banco de dados armazenando informações sobre os sensores.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6E5E104E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bottom"/>
            <w:hideMark/>
          </w:tcPr>
          <w:p w14:paraId="29A46D5C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40420FD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7</w:t>
            </w:r>
          </w:p>
        </w:tc>
      </w:tr>
      <w:tr w:rsidR="00F804FA" w:rsidRPr="00F804FA" w14:paraId="52840270" w14:textId="77777777" w:rsidTr="00F804FA">
        <w:trPr>
          <w:trHeight w:val="762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683C447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 xml:space="preserve">Uso de ferramentas para gestão de projetos (Microsoft Project/ </w:t>
            </w:r>
            <w:proofErr w:type="spellStart"/>
            <w:r w:rsidRPr="00F804FA">
              <w:rPr>
                <w:rFonts w:cs="Arial"/>
                <w:bCs/>
              </w:rPr>
              <w:t>Planner</w:t>
            </w:r>
            <w:proofErr w:type="spellEnd"/>
            <w:r w:rsidRPr="00F804FA">
              <w:rPr>
                <w:rFonts w:cs="Arial"/>
                <w:bCs/>
              </w:rPr>
              <w:t xml:space="preserve">); 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80DB719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Importante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1363C15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3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8ABD129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8</w:t>
            </w:r>
          </w:p>
        </w:tc>
      </w:tr>
      <w:tr w:rsidR="00F804FA" w:rsidRPr="00F804FA" w14:paraId="496C72B4" w14:textId="77777777" w:rsidTr="00F804FA">
        <w:trPr>
          <w:trHeight w:val="277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D5E55C9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Documentação do projeto;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170DC45B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Importante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632A3B7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3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FBF4FFC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9</w:t>
            </w:r>
          </w:p>
        </w:tc>
      </w:tr>
      <w:tr w:rsidR="00F804FA" w:rsidRPr="00F804FA" w14:paraId="2EE8C7CF" w14:textId="77777777" w:rsidTr="00F804FA">
        <w:trPr>
          <w:trHeight w:val="762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60793C67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 xml:space="preserve">Desenvolver o conhecimento básico de </w:t>
            </w:r>
            <w:proofErr w:type="spellStart"/>
            <w:r w:rsidRPr="00F804FA">
              <w:rPr>
                <w:rFonts w:cs="Arial"/>
                <w:bCs/>
              </w:rPr>
              <w:t>Git</w:t>
            </w:r>
            <w:proofErr w:type="spellEnd"/>
            <w:r w:rsidRPr="00F804FA">
              <w:rPr>
                <w:rFonts w:cs="Arial"/>
                <w:bCs/>
              </w:rPr>
              <w:t xml:space="preserve"> para aplicação do grupo; 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60F3388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Importante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038A267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3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7BB1387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10</w:t>
            </w:r>
          </w:p>
        </w:tc>
      </w:tr>
    </w:tbl>
    <w:p w14:paraId="18A50755" w14:textId="77777777" w:rsidR="00F804FA" w:rsidRPr="00F804FA" w:rsidRDefault="00F804FA" w:rsidP="00F804FA">
      <w:pPr>
        <w:rPr>
          <w:rFonts w:cs="Arial"/>
          <w:bCs/>
        </w:rPr>
      </w:pPr>
    </w:p>
    <w:p w14:paraId="53EFDF17" w14:textId="77777777" w:rsidR="00733CDC" w:rsidRDefault="00733CDC" w:rsidP="00733CDC">
      <w:r>
        <w:t xml:space="preserve">Cada tarefa adquirida no </w:t>
      </w:r>
      <w:proofErr w:type="spellStart"/>
      <w:r>
        <w:t>Product</w:t>
      </w:r>
      <w:proofErr w:type="spellEnd"/>
      <w:r>
        <w:t xml:space="preserve"> Backlog foi delegada e distribuída</w:t>
      </w:r>
      <w:r w:rsidRPr="00A92CDA">
        <w:t xml:space="preserve"> entre </w:t>
      </w:r>
      <w:r>
        <w:t>os integrantes do grupo</w:t>
      </w:r>
      <w:r w:rsidRPr="00A92CDA">
        <w:t>.</w:t>
      </w:r>
    </w:p>
    <w:p w14:paraId="3EE4FA63" w14:textId="77777777" w:rsidR="00EB4A20" w:rsidRDefault="00EB4A20" w:rsidP="00EB4A20"/>
    <w:p w14:paraId="7166748A" w14:textId="77777777" w:rsidR="000C7251" w:rsidRPr="00192CAB" w:rsidRDefault="000C7251" w:rsidP="000C7251">
      <w:pPr>
        <w:pStyle w:val="Ttulo2"/>
        <w:rPr>
          <w:b/>
        </w:rPr>
      </w:pPr>
      <w:bookmarkStart w:id="16" w:name="_Toc73427774"/>
      <w:r w:rsidRPr="00192CAB">
        <w:rPr>
          <w:b/>
        </w:rPr>
        <w:lastRenderedPageBreak/>
        <w:t>Sprints / sprint backlog</w:t>
      </w:r>
      <w:bookmarkEnd w:id="16"/>
      <w:r w:rsidRPr="00192CAB">
        <w:rPr>
          <w:b/>
        </w:rPr>
        <w:t xml:space="preserve"> </w:t>
      </w:r>
    </w:p>
    <w:tbl>
      <w:tblPr>
        <w:tblStyle w:val="TabeladeGrade1Clara-nfase1"/>
        <w:tblW w:w="9150" w:type="dxa"/>
        <w:shd w:val="clear" w:color="auto" w:fill="9BBB59" w:themeFill="accent3"/>
        <w:tblLayout w:type="fixed"/>
        <w:tblLook w:val="06A0" w:firstRow="1" w:lastRow="0" w:firstColumn="1" w:lastColumn="0" w:noHBand="1" w:noVBand="1"/>
      </w:tblPr>
      <w:tblGrid>
        <w:gridCol w:w="2625"/>
        <w:gridCol w:w="6525"/>
      </w:tblGrid>
      <w:tr w:rsidR="00733CDC" w:rsidRPr="00733CDC" w14:paraId="1595EB4A" w14:textId="77777777" w:rsidTr="00733C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534298D6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color w:val="FFFFFF" w:themeColor="background1"/>
                <w:u w:val="single"/>
              </w:rPr>
            </w:pPr>
            <w:r w:rsidRPr="00733CDC">
              <w:rPr>
                <w:rFonts w:eastAsia="Arial" w:cs="Arial"/>
                <w:color w:val="FFFFFF" w:themeColor="background1"/>
              </w:rPr>
              <w:t>Execução</w:t>
            </w:r>
          </w:p>
        </w:tc>
        <w:tc>
          <w:tcPr>
            <w:tcW w:w="6525" w:type="dxa"/>
            <w:shd w:val="clear" w:color="auto" w:fill="9BBB59" w:themeFill="accent3"/>
          </w:tcPr>
          <w:p w14:paraId="3CEE1B31" w14:textId="77777777" w:rsidR="00733CDC" w:rsidRPr="00733CDC" w:rsidRDefault="00733CDC" w:rsidP="00F76B9B">
            <w:pPr>
              <w:ind w:left="9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color w:val="FFFFFF" w:themeColor="background1"/>
              </w:rPr>
            </w:pPr>
            <w:r w:rsidRPr="00733CDC">
              <w:rPr>
                <w:rFonts w:eastAsia="Arial" w:cs="Arial"/>
                <w:color w:val="FFFFFF" w:themeColor="background1"/>
              </w:rPr>
              <w:t>Sprints</w:t>
            </w:r>
          </w:p>
        </w:tc>
      </w:tr>
      <w:tr w:rsidR="00733CDC" w:rsidRPr="00733CDC" w14:paraId="7DD21503" w14:textId="77777777" w:rsidTr="00733CDC">
        <w:trPr>
          <w:trHeight w:val="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3702A1C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01</w:t>
            </w:r>
          </w:p>
        </w:tc>
        <w:tc>
          <w:tcPr>
            <w:tcW w:w="6525" w:type="dxa"/>
            <w:shd w:val="clear" w:color="auto" w:fill="9BBB59" w:themeFill="accent3"/>
          </w:tcPr>
          <w:p w14:paraId="710C3ECC" w14:textId="543B4C2D" w:rsidR="00733CDC" w:rsidRPr="00733CDC" w:rsidRDefault="00412EC3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</w:rPr>
            </w:pPr>
            <w:r>
              <w:rPr>
                <w:rFonts w:eastAsia="Arial" w:cs="Arial"/>
                <w:b/>
                <w:bCs/>
              </w:rPr>
              <w:t xml:space="preserve">Criação do Banco de dados e </w:t>
            </w:r>
            <w:proofErr w:type="spellStart"/>
            <w:r>
              <w:rPr>
                <w:rFonts w:eastAsia="Arial" w:cs="Arial"/>
                <w:b/>
                <w:bCs/>
              </w:rPr>
              <w:t>html</w:t>
            </w:r>
            <w:proofErr w:type="spellEnd"/>
            <w:r>
              <w:rPr>
                <w:rFonts w:eastAsia="Arial" w:cs="Arial"/>
                <w:b/>
                <w:bCs/>
              </w:rPr>
              <w:t xml:space="preserve"> e </w:t>
            </w:r>
            <w:proofErr w:type="spellStart"/>
            <w:r>
              <w:rPr>
                <w:rFonts w:eastAsia="Arial" w:cs="Arial"/>
                <w:b/>
                <w:bCs/>
              </w:rPr>
              <w:t>css</w:t>
            </w:r>
            <w:proofErr w:type="spellEnd"/>
            <w:r>
              <w:rPr>
                <w:rFonts w:eastAsia="Arial" w:cs="Arial"/>
                <w:b/>
                <w:bCs/>
              </w:rPr>
              <w:t xml:space="preserve"> site geral</w:t>
            </w:r>
            <w:r w:rsidR="00733CDC" w:rsidRPr="00733CDC">
              <w:rPr>
                <w:rFonts w:eastAsia="Arial" w:cs="Arial"/>
                <w:b/>
                <w:bCs/>
              </w:rPr>
              <w:t xml:space="preserve"> </w:t>
            </w:r>
          </w:p>
        </w:tc>
      </w:tr>
      <w:tr w:rsidR="00733CDC" w:rsidRPr="00733CDC" w14:paraId="1561B615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F7D0C7F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7B556071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Fazer a modelagem do banco de dados;</w:t>
            </w:r>
          </w:p>
        </w:tc>
      </w:tr>
      <w:tr w:rsidR="00733CDC" w:rsidRPr="00733CDC" w14:paraId="23B135A2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6092EDD0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7FBA2883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Fazer o script da tabela usuário;</w:t>
            </w:r>
          </w:p>
        </w:tc>
      </w:tr>
      <w:tr w:rsidR="00733CDC" w:rsidRPr="00733CDC" w14:paraId="5EFA8E7E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60634E0F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5CB676DB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Implantar a tabela no banco;</w:t>
            </w:r>
          </w:p>
        </w:tc>
      </w:tr>
      <w:tr w:rsidR="00733CDC" w:rsidRPr="00733CDC" w14:paraId="53C0E861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4D3956EF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4</w:t>
            </w:r>
          </w:p>
        </w:tc>
        <w:tc>
          <w:tcPr>
            <w:tcW w:w="6525" w:type="dxa"/>
            <w:shd w:val="clear" w:color="auto" w:fill="9BBB59" w:themeFill="accent3"/>
          </w:tcPr>
          <w:p w14:paraId="2BC8DC87" w14:textId="4141BE6B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Criar o HTML e CSS da</w:t>
            </w:r>
            <w:r w:rsidR="00412EC3">
              <w:rPr>
                <w:rFonts w:eastAsia="Arial" w:cs="Arial"/>
              </w:rPr>
              <w:t>s</w:t>
            </w:r>
            <w:r w:rsidRPr="00733CDC">
              <w:rPr>
                <w:rFonts w:eastAsia="Arial" w:cs="Arial"/>
              </w:rPr>
              <w:t xml:space="preserve"> página</w:t>
            </w:r>
            <w:r w:rsidR="00412EC3">
              <w:rPr>
                <w:rFonts w:eastAsia="Arial" w:cs="Arial"/>
              </w:rPr>
              <w:t>s gerais do site</w:t>
            </w:r>
            <w:r w:rsidRPr="00733CDC">
              <w:rPr>
                <w:rFonts w:eastAsia="Arial" w:cs="Arial"/>
              </w:rPr>
              <w:t>;</w:t>
            </w:r>
          </w:p>
        </w:tc>
      </w:tr>
      <w:tr w:rsidR="00733CDC" w:rsidRPr="00733CDC" w14:paraId="5D6E5DB5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2A9FBA11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5</w:t>
            </w:r>
          </w:p>
        </w:tc>
        <w:tc>
          <w:tcPr>
            <w:tcW w:w="6525" w:type="dxa"/>
            <w:shd w:val="clear" w:color="auto" w:fill="9BBB59" w:themeFill="accent3"/>
          </w:tcPr>
          <w:p w14:paraId="4CB1D612" w14:textId="770530A5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Testes</w:t>
            </w:r>
            <w:r w:rsidR="00412EC3">
              <w:rPr>
                <w:rFonts w:eastAsia="Arial" w:cs="Arial"/>
              </w:rPr>
              <w:t>;</w:t>
            </w:r>
          </w:p>
        </w:tc>
      </w:tr>
      <w:tr w:rsidR="00733CDC" w:rsidRPr="00733CDC" w14:paraId="004C4BE3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6E0DDB8B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6</w:t>
            </w:r>
          </w:p>
        </w:tc>
        <w:tc>
          <w:tcPr>
            <w:tcW w:w="6525" w:type="dxa"/>
            <w:shd w:val="clear" w:color="auto" w:fill="9BBB59" w:themeFill="accent3"/>
          </w:tcPr>
          <w:p w14:paraId="24AC47D4" w14:textId="3BB5DBBF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Correções de eventuais </w:t>
            </w:r>
            <w:r w:rsidR="00CE2F48">
              <w:rPr>
                <w:rFonts w:eastAsia="Arial" w:cs="Arial"/>
              </w:rPr>
              <w:t>b</w:t>
            </w:r>
            <w:r w:rsidRPr="00733CDC">
              <w:rPr>
                <w:rFonts w:eastAsia="Arial" w:cs="Arial"/>
              </w:rPr>
              <w:t>ugs</w:t>
            </w:r>
            <w:r w:rsidR="00CE2F48">
              <w:rPr>
                <w:rFonts w:eastAsia="Arial" w:cs="Arial"/>
              </w:rPr>
              <w:t>.</w:t>
            </w:r>
          </w:p>
        </w:tc>
      </w:tr>
      <w:tr w:rsidR="00733CDC" w:rsidRPr="00733CDC" w14:paraId="66A22225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0A07FBF7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02</w:t>
            </w:r>
          </w:p>
        </w:tc>
        <w:tc>
          <w:tcPr>
            <w:tcW w:w="6525" w:type="dxa"/>
            <w:shd w:val="clear" w:color="auto" w:fill="9BBB59" w:themeFill="accent3"/>
          </w:tcPr>
          <w:p w14:paraId="6F59E48F" w14:textId="43E0463B" w:rsidR="00733CDC" w:rsidRPr="00733CDC" w:rsidRDefault="00412EC3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  <w:u w:val="single"/>
              </w:rPr>
            </w:pPr>
            <w:r>
              <w:rPr>
                <w:rFonts w:eastAsia="Arial" w:cs="Arial"/>
                <w:b/>
                <w:bCs/>
              </w:rPr>
              <w:t>Criação da tela</w:t>
            </w:r>
            <w:r w:rsidR="00733CDC" w:rsidRPr="00733CDC">
              <w:rPr>
                <w:rFonts w:eastAsia="Arial" w:cs="Arial"/>
                <w:b/>
                <w:bCs/>
              </w:rPr>
              <w:t xml:space="preserve"> </w:t>
            </w:r>
            <w:r>
              <w:rPr>
                <w:rFonts w:eastAsia="Arial" w:cs="Arial"/>
                <w:b/>
                <w:bCs/>
              </w:rPr>
              <w:t>de</w:t>
            </w:r>
            <w:r w:rsidR="00733CDC" w:rsidRPr="00733CDC">
              <w:rPr>
                <w:rFonts w:eastAsia="Arial" w:cs="Arial"/>
                <w:b/>
                <w:bCs/>
              </w:rPr>
              <w:t xml:space="preserve"> </w:t>
            </w:r>
            <w:r>
              <w:rPr>
                <w:rFonts w:eastAsia="Arial" w:cs="Arial"/>
                <w:b/>
                <w:bCs/>
              </w:rPr>
              <w:t xml:space="preserve">Login e </w:t>
            </w:r>
            <w:r w:rsidR="00733CDC" w:rsidRPr="00733CDC">
              <w:rPr>
                <w:rFonts w:eastAsia="Arial" w:cs="Arial"/>
                <w:b/>
                <w:bCs/>
              </w:rPr>
              <w:t>Cadastro</w:t>
            </w:r>
          </w:p>
        </w:tc>
      </w:tr>
      <w:tr w:rsidR="00733CDC" w:rsidRPr="00733CDC" w14:paraId="57AB19D4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504DF3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56F387BC" w14:textId="0A702C7F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Criar o HTML e CSS da</w:t>
            </w:r>
            <w:r w:rsidR="00412EC3">
              <w:rPr>
                <w:rFonts w:eastAsia="Arial" w:cs="Arial"/>
              </w:rPr>
              <w:t>s</w:t>
            </w:r>
            <w:r w:rsidRPr="00733CDC">
              <w:rPr>
                <w:rFonts w:eastAsia="Arial" w:cs="Arial"/>
              </w:rPr>
              <w:t xml:space="preserve"> página</w:t>
            </w:r>
            <w:r w:rsidR="00412EC3">
              <w:rPr>
                <w:rFonts w:eastAsia="Arial" w:cs="Arial"/>
              </w:rPr>
              <w:t>s</w:t>
            </w:r>
            <w:r w:rsidRPr="00733CDC">
              <w:rPr>
                <w:rFonts w:eastAsia="Arial" w:cs="Arial"/>
              </w:rPr>
              <w:t xml:space="preserve"> de cadastro</w:t>
            </w:r>
            <w:r w:rsidR="00412EC3">
              <w:rPr>
                <w:rFonts w:eastAsia="Arial" w:cs="Arial"/>
              </w:rPr>
              <w:t xml:space="preserve"> e login</w:t>
            </w:r>
            <w:r w:rsidRPr="00733CDC">
              <w:rPr>
                <w:rFonts w:eastAsia="Arial" w:cs="Arial"/>
              </w:rPr>
              <w:t>;</w:t>
            </w:r>
          </w:p>
        </w:tc>
      </w:tr>
      <w:tr w:rsidR="00733CDC" w:rsidRPr="00733CDC" w14:paraId="745540CD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5A0AAE6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66D0D3AB" w14:textId="254AE8C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Testes</w:t>
            </w:r>
            <w:r w:rsidR="00412EC3">
              <w:rPr>
                <w:rFonts w:eastAsia="Arial" w:cs="Arial"/>
              </w:rPr>
              <w:t>;</w:t>
            </w:r>
          </w:p>
        </w:tc>
      </w:tr>
      <w:tr w:rsidR="00733CDC" w:rsidRPr="00733CDC" w14:paraId="4A0D1673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05A3F814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7E70D7A0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Correção de eventuais bugs.</w:t>
            </w:r>
          </w:p>
        </w:tc>
      </w:tr>
      <w:tr w:rsidR="00733CDC" w:rsidRPr="00733CDC" w14:paraId="1359CD37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3232765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03</w:t>
            </w:r>
          </w:p>
        </w:tc>
        <w:tc>
          <w:tcPr>
            <w:tcW w:w="6525" w:type="dxa"/>
            <w:shd w:val="clear" w:color="auto" w:fill="9BBB59" w:themeFill="accent3"/>
          </w:tcPr>
          <w:p w14:paraId="26AB43EE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  <w:u w:val="single"/>
              </w:rPr>
            </w:pPr>
            <w:r w:rsidRPr="00733CDC">
              <w:rPr>
                <w:rFonts w:eastAsia="Arial" w:cs="Arial"/>
                <w:b/>
                <w:bCs/>
              </w:rPr>
              <w:t>Gerenciando a Aplicação – Simulador Arduíno</w:t>
            </w:r>
          </w:p>
        </w:tc>
      </w:tr>
      <w:tr w:rsidR="00733CDC" w:rsidRPr="00733CDC" w14:paraId="5AAEC60F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72282F4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0206D1E4" w14:textId="7B3E3903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Configurar </w:t>
            </w:r>
            <w:r w:rsidR="00412EC3">
              <w:rPr>
                <w:rFonts w:eastAsia="Arial" w:cs="Arial"/>
              </w:rPr>
              <w:t>a</w:t>
            </w:r>
            <w:r w:rsidRPr="00733CDC">
              <w:rPr>
                <w:rFonts w:eastAsia="Arial" w:cs="Arial"/>
              </w:rPr>
              <w:t xml:space="preserve"> API de simulação do Arduino para captação dos valores de umidade do solo;</w:t>
            </w:r>
          </w:p>
        </w:tc>
      </w:tr>
      <w:tr w:rsidR="00733CDC" w:rsidRPr="00733CDC" w14:paraId="004AAE62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DF10A0F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231BE5C6" w14:textId="1D1E2CDD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Realizar a leitura da umidade via node </w:t>
            </w:r>
            <w:proofErr w:type="spellStart"/>
            <w:r w:rsidRPr="00733CDC">
              <w:rPr>
                <w:rFonts w:eastAsia="Arial" w:cs="Arial"/>
              </w:rPr>
              <w:t>js</w:t>
            </w:r>
            <w:proofErr w:type="spellEnd"/>
            <w:r w:rsidRPr="00733CDC">
              <w:rPr>
                <w:rFonts w:eastAsia="Arial" w:cs="Arial"/>
              </w:rPr>
              <w:t>;</w:t>
            </w:r>
          </w:p>
        </w:tc>
      </w:tr>
      <w:tr w:rsidR="00733CDC" w:rsidRPr="00733CDC" w14:paraId="2568AD20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4C1083B9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309A2ACC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Transferir os valores de umidade para a Aplicação Web;</w:t>
            </w:r>
          </w:p>
        </w:tc>
      </w:tr>
      <w:tr w:rsidR="00733CDC" w:rsidRPr="00733CDC" w14:paraId="7820071D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BC6765F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4</w:t>
            </w:r>
          </w:p>
        </w:tc>
        <w:tc>
          <w:tcPr>
            <w:tcW w:w="6525" w:type="dxa"/>
            <w:shd w:val="clear" w:color="auto" w:fill="9BBB59" w:themeFill="accent3"/>
          </w:tcPr>
          <w:p w14:paraId="47B7FADF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Configuração do gráfico;</w:t>
            </w:r>
          </w:p>
        </w:tc>
      </w:tr>
      <w:tr w:rsidR="00733CDC" w:rsidRPr="00733CDC" w14:paraId="19BC335B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FBDD606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5</w:t>
            </w:r>
          </w:p>
        </w:tc>
        <w:tc>
          <w:tcPr>
            <w:tcW w:w="6525" w:type="dxa"/>
            <w:shd w:val="clear" w:color="auto" w:fill="9BBB59" w:themeFill="accent3"/>
          </w:tcPr>
          <w:p w14:paraId="30C89300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Impedir que usuário não logado acesse ao </w:t>
            </w:r>
            <w:proofErr w:type="spellStart"/>
            <w:r w:rsidRPr="00733CDC">
              <w:rPr>
                <w:rFonts w:eastAsia="Arial" w:cs="Arial"/>
              </w:rPr>
              <w:t>DashBoard</w:t>
            </w:r>
            <w:proofErr w:type="spellEnd"/>
            <w:r w:rsidRPr="00733CDC">
              <w:rPr>
                <w:rFonts w:eastAsia="Arial" w:cs="Arial"/>
              </w:rPr>
              <w:t>;</w:t>
            </w:r>
          </w:p>
        </w:tc>
      </w:tr>
      <w:tr w:rsidR="00733CDC" w:rsidRPr="00733CDC" w14:paraId="1D0F134E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640AE10E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6</w:t>
            </w:r>
          </w:p>
        </w:tc>
        <w:tc>
          <w:tcPr>
            <w:tcW w:w="6525" w:type="dxa"/>
            <w:shd w:val="clear" w:color="auto" w:fill="9BBB59" w:themeFill="accent3"/>
          </w:tcPr>
          <w:p w14:paraId="1068BC5E" w14:textId="43FDCA1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Testes</w:t>
            </w:r>
            <w:r w:rsidR="00412EC3">
              <w:rPr>
                <w:rFonts w:eastAsia="Arial" w:cs="Arial"/>
              </w:rPr>
              <w:t>;</w:t>
            </w:r>
          </w:p>
        </w:tc>
      </w:tr>
      <w:tr w:rsidR="00733CDC" w:rsidRPr="00733CDC" w14:paraId="1CFFF171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666450CE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7</w:t>
            </w:r>
          </w:p>
        </w:tc>
        <w:tc>
          <w:tcPr>
            <w:tcW w:w="6525" w:type="dxa"/>
            <w:shd w:val="clear" w:color="auto" w:fill="9BBB59" w:themeFill="accent3"/>
          </w:tcPr>
          <w:p w14:paraId="317CD4E4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Correção de eventuais bugs.</w:t>
            </w:r>
          </w:p>
        </w:tc>
      </w:tr>
      <w:tr w:rsidR="00733CDC" w:rsidRPr="00733CDC" w14:paraId="187AE016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21DE41E3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04</w:t>
            </w:r>
          </w:p>
        </w:tc>
        <w:tc>
          <w:tcPr>
            <w:tcW w:w="6525" w:type="dxa"/>
            <w:shd w:val="clear" w:color="auto" w:fill="9BBB59" w:themeFill="accent3"/>
          </w:tcPr>
          <w:p w14:paraId="66926007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</w:rPr>
            </w:pPr>
            <w:proofErr w:type="spellStart"/>
            <w:r w:rsidRPr="00733CDC">
              <w:rPr>
                <w:rFonts w:eastAsia="Arial" w:cs="Arial"/>
                <w:b/>
                <w:bCs/>
              </w:rPr>
              <w:t>DashBoard</w:t>
            </w:r>
            <w:proofErr w:type="spellEnd"/>
          </w:p>
        </w:tc>
      </w:tr>
      <w:tr w:rsidR="00733CDC" w:rsidRPr="00733CDC" w14:paraId="41952110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CF362EA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60268A51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Criar o HTML e o CSS da página de Dashboard;</w:t>
            </w:r>
          </w:p>
        </w:tc>
      </w:tr>
      <w:tr w:rsidR="00733CDC" w:rsidRPr="00733CDC" w14:paraId="62B77CCB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11224246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6A553AA3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Testes,</w:t>
            </w:r>
          </w:p>
        </w:tc>
      </w:tr>
      <w:tr w:rsidR="00733CDC" w:rsidRPr="00733CDC" w14:paraId="35105998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43B621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652E1CB6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Correção de eventuais bugs.</w:t>
            </w:r>
          </w:p>
        </w:tc>
      </w:tr>
      <w:tr w:rsidR="00733CDC" w:rsidRPr="00733CDC" w14:paraId="0A06244B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4F49F023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05</w:t>
            </w:r>
          </w:p>
        </w:tc>
        <w:tc>
          <w:tcPr>
            <w:tcW w:w="6525" w:type="dxa"/>
            <w:shd w:val="clear" w:color="auto" w:fill="9BBB59" w:themeFill="accent3"/>
          </w:tcPr>
          <w:p w14:paraId="628E5956" w14:textId="7DAA13C3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</w:rPr>
            </w:pPr>
            <w:proofErr w:type="spellStart"/>
            <w:r w:rsidRPr="00733CDC">
              <w:rPr>
                <w:rFonts w:eastAsia="Arial" w:cs="Arial"/>
                <w:b/>
                <w:bCs/>
              </w:rPr>
              <w:t>Analytics</w:t>
            </w:r>
            <w:proofErr w:type="spellEnd"/>
            <w:r w:rsidR="00412EC3">
              <w:rPr>
                <w:rFonts w:eastAsia="Arial" w:cs="Arial"/>
                <w:b/>
                <w:bCs/>
              </w:rPr>
              <w:t xml:space="preserve"> e Banco de Dados</w:t>
            </w:r>
          </w:p>
        </w:tc>
      </w:tr>
      <w:tr w:rsidR="00733CDC" w:rsidRPr="00733CDC" w14:paraId="4B2B1F48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28AB01E0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4373C3CB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Realizar a modelagem do banco de dados;</w:t>
            </w:r>
          </w:p>
        </w:tc>
      </w:tr>
      <w:tr w:rsidR="00733CDC" w:rsidRPr="00733CDC" w14:paraId="0AB741D5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505BF38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7299A0B5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Implantar o script das tabelas;</w:t>
            </w:r>
          </w:p>
        </w:tc>
      </w:tr>
      <w:tr w:rsidR="00733CDC" w:rsidRPr="00733CDC" w14:paraId="3B1BB875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365487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4F98FC81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Criação do script para inserção dos valores de umidade no banco de dados;</w:t>
            </w:r>
          </w:p>
        </w:tc>
      </w:tr>
      <w:tr w:rsidR="00733CDC" w:rsidRPr="00733CDC" w14:paraId="16FF1B09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18020F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lastRenderedPageBreak/>
              <w:t>Atividade 4</w:t>
            </w:r>
          </w:p>
        </w:tc>
        <w:tc>
          <w:tcPr>
            <w:tcW w:w="6525" w:type="dxa"/>
            <w:shd w:val="clear" w:color="auto" w:fill="9BBB59" w:themeFill="accent3"/>
          </w:tcPr>
          <w:p w14:paraId="1B7C9F7C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Criar o HTML e CSS da área de </w:t>
            </w:r>
            <w:proofErr w:type="spellStart"/>
            <w:r w:rsidRPr="00733CDC">
              <w:rPr>
                <w:rFonts w:eastAsia="Arial" w:cs="Arial"/>
              </w:rPr>
              <w:t>Analytics</w:t>
            </w:r>
            <w:proofErr w:type="spellEnd"/>
            <w:r w:rsidRPr="00733CDC">
              <w:rPr>
                <w:rFonts w:eastAsia="Arial" w:cs="Arial"/>
              </w:rPr>
              <w:t>;</w:t>
            </w:r>
          </w:p>
        </w:tc>
      </w:tr>
      <w:tr w:rsidR="00733CDC" w:rsidRPr="00733CDC" w14:paraId="7C4FFF30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53BCEA95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5</w:t>
            </w:r>
          </w:p>
        </w:tc>
        <w:tc>
          <w:tcPr>
            <w:tcW w:w="6525" w:type="dxa"/>
            <w:shd w:val="clear" w:color="auto" w:fill="9BBB59" w:themeFill="accent3"/>
          </w:tcPr>
          <w:p w14:paraId="11802675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Testes,</w:t>
            </w:r>
          </w:p>
        </w:tc>
      </w:tr>
      <w:tr w:rsidR="00733CDC" w:rsidRPr="00733CDC" w14:paraId="6E83280B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23FDC67B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7</w:t>
            </w:r>
          </w:p>
        </w:tc>
        <w:tc>
          <w:tcPr>
            <w:tcW w:w="6525" w:type="dxa"/>
            <w:shd w:val="clear" w:color="auto" w:fill="9BBB59" w:themeFill="accent3"/>
          </w:tcPr>
          <w:p w14:paraId="59B421D7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Correção de eventuais bugs.</w:t>
            </w:r>
          </w:p>
        </w:tc>
      </w:tr>
      <w:tr w:rsidR="00733CDC" w:rsidRPr="00733CDC" w14:paraId="5CBF6A1F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8A42043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06</w:t>
            </w:r>
          </w:p>
        </w:tc>
        <w:tc>
          <w:tcPr>
            <w:tcW w:w="6525" w:type="dxa"/>
            <w:shd w:val="clear" w:color="auto" w:fill="9BBB59" w:themeFill="accent3"/>
          </w:tcPr>
          <w:p w14:paraId="0B768455" w14:textId="1095B5F3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</w:rPr>
            </w:pPr>
            <w:r w:rsidRPr="00733CDC">
              <w:rPr>
                <w:rFonts w:eastAsia="Arial" w:cs="Arial"/>
                <w:b/>
                <w:bCs/>
              </w:rPr>
              <w:t>Gerenciando a Aplicação e transferindo dados gerais para o Azure</w:t>
            </w:r>
            <w:r w:rsidR="00412EC3">
              <w:rPr>
                <w:rFonts w:eastAsia="Arial" w:cs="Arial"/>
                <w:b/>
                <w:bCs/>
              </w:rPr>
              <w:t>/Conexão Site com BD</w:t>
            </w:r>
          </w:p>
        </w:tc>
      </w:tr>
      <w:tr w:rsidR="00733CDC" w:rsidRPr="00733CDC" w14:paraId="254668FE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6571EC6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474460E7" w14:textId="428635EB" w:rsidR="00733CDC" w:rsidRPr="00733CDC" w:rsidRDefault="00412EC3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>
              <w:rPr>
                <w:rFonts w:eastAsia="Arial" w:cs="Arial"/>
              </w:rPr>
              <w:t>Adaptação</w:t>
            </w:r>
            <w:r w:rsidR="00733CDC" w:rsidRPr="00733CDC">
              <w:rPr>
                <w:rFonts w:eastAsia="Arial" w:cs="Arial"/>
              </w:rPr>
              <w:t xml:space="preserve"> do Login no Portal Azure;</w:t>
            </w:r>
          </w:p>
        </w:tc>
      </w:tr>
      <w:tr w:rsidR="00733CDC" w:rsidRPr="00733CDC" w14:paraId="68929106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1936A168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5FDAD10C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Configurando a API </w:t>
            </w:r>
            <w:proofErr w:type="spellStart"/>
            <w:r w:rsidRPr="00733CDC">
              <w:rPr>
                <w:rFonts w:eastAsia="Arial" w:cs="Arial"/>
              </w:rPr>
              <w:t>dev</w:t>
            </w:r>
            <w:proofErr w:type="spellEnd"/>
            <w:r w:rsidRPr="00733CDC">
              <w:rPr>
                <w:rFonts w:eastAsia="Arial" w:cs="Arial"/>
              </w:rPr>
              <w:t xml:space="preserve"> e </w:t>
            </w:r>
            <w:proofErr w:type="spellStart"/>
            <w:r w:rsidRPr="00733CDC">
              <w:rPr>
                <w:rFonts w:eastAsia="Arial" w:cs="Arial"/>
              </w:rPr>
              <w:t>prod</w:t>
            </w:r>
            <w:proofErr w:type="spellEnd"/>
            <w:r w:rsidRPr="00733CDC">
              <w:rPr>
                <w:rFonts w:eastAsia="Arial" w:cs="Arial"/>
              </w:rPr>
              <w:t xml:space="preserve"> (Local Workbench e em Produção no Azure);</w:t>
            </w:r>
          </w:p>
        </w:tc>
      </w:tr>
      <w:tr w:rsidR="00733CDC" w:rsidRPr="00733CDC" w14:paraId="3B6DDDB7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59D280F3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7BA9C816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Inserção dos valores de umidade via Node.JS;</w:t>
            </w:r>
          </w:p>
        </w:tc>
      </w:tr>
      <w:tr w:rsidR="00733CDC" w:rsidRPr="00733CDC" w14:paraId="14287DA4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00DF9AB6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4</w:t>
            </w:r>
          </w:p>
        </w:tc>
        <w:tc>
          <w:tcPr>
            <w:tcW w:w="6525" w:type="dxa"/>
            <w:shd w:val="clear" w:color="auto" w:fill="9BBB59" w:themeFill="accent3"/>
          </w:tcPr>
          <w:p w14:paraId="1D3EFACE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Representação gráfica no Dashboard;</w:t>
            </w:r>
          </w:p>
        </w:tc>
      </w:tr>
      <w:tr w:rsidR="00733CDC" w:rsidRPr="00733CDC" w14:paraId="31401407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068C285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5</w:t>
            </w:r>
          </w:p>
        </w:tc>
        <w:tc>
          <w:tcPr>
            <w:tcW w:w="6525" w:type="dxa"/>
            <w:shd w:val="clear" w:color="auto" w:fill="9BBB59" w:themeFill="accent3"/>
          </w:tcPr>
          <w:p w14:paraId="7DFB6AE0" w14:textId="18DF3C06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</w:t>
            </w:r>
            <w:r w:rsidR="00CE2F48">
              <w:rPr>
                <w:rFonts w:eastAsia="Arial" w:cs="Arial"/>
              </w:rPr>
              <w:t>s</w:t>
            </w:r>
            <w:r w:rsidRPr="00733CDC">
              <w:rPr>
                <w:rFonts w:eastAsia="Arial" w:cs="Arial"/>
              </w:rPr>
              <w:t>,</w:t>
            </w:r>
          </w:p>
        </w:tc>
      </w:tr>
      <w:tr w:rsidR="00733CDC" w:rsidRPr="00733CDC" w14:paraId="70C58899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024D25BE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6</w:t>
            </w:r>
          </w:p>
        </w:tc>
        <w:tc>
          <w:tcPr>
            <w:tcW w:w="6525" w:type="dxa"/>
            <w:shd w:val="clear" w:color="auto" w:fill="9BBB59" w:themeFill="accent3"/>
          </w:tcPr>
          <w:p w14:paraId="64AD8B4A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Correção de eventuais bugs.</w:t>
            </w:r>
          </w:p>
        </w:tc>
      </w:tr>
    </w:tbl>
    <w:p w14:paraId="2D28570C" w14:textId="77777777" w:rsidR="000C7251" w:rsidRDefault="000C7251" w:rsidP="000C7251"/>
    <w:p w14:paraId="2694CCEC" w14:textId="77777777" w:rsidR="00370E34" w:rsidRDefault="00370E34" w:rsidP="007B4A44">
      <w:pPr>
        <w:sectPr w:rsidR="00370E34" w:rsidSect="008B07EE">
          <w:headerReference w:type="even" r:id="rId22"/>
          <w:headerReference w:type="default" r:id="rId23"/>
          <w:footerReference w:type="even" r:id="rId24"/>
          <w:footerReference w:type="default" r:id="rId25"/>
          <w:headerReference w:type="first" r:id="rId26"/>
          <w:footerReference w:type="first" r:id="rId2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35864B8F" w14:textId="77777777" w:rsidR="00370E34" w:rsidRDefault="00D952A5" w:rsidP="00A4698C">
      <w:pPr>
        <w:pStyle w:val="FolhadeRostodosCaptulos"/>
      </w:pPr>
      <w:r>
        <w:lastRenderedPageBreak/>
        <w:fldChar w:fldCharType="begin"/>
      </w:r>
      <w:r>
        <w:instrText xml:space="preserve"> REF _Ref125306944 \w </w:instrText>
      </w:r>
      <w:r>
        <w:fldChar w:fldCharType="separate"/>
      </w:r>
      <w:r w:rsidR="008841DA">
        <w:t>3</w:t>
      </w:r>
      <w:r>
        <w:fldChar w:fldCharType="end"/>
      </w:r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7" w:name="_Toc73427775"/>
      <w:r>
        <w:rPr>
          <w:color w:val="000000"/>
        </w:rPr>
        <w:lastRenderedPageBreak/>
        <w:t>desenvolvimento do projeto</w:t>
      </w:r>
      <w:bookmarkEnd w:id="17"/>
    </w:p>
    <w:p w14:paraId="2A3E6FFE" w14:textId="77777777" w:rsidR="00A66A93" w:rsidRDefault="00A66A93" w:rsidP="00A66A93"/>
    <w:p w14:paraId="385B2FED" w14:textId="23D38D64" w:rsidR="00A66A93" w:rsidRDefault="00C17003" w:rsidP="00A66A93">
      <w:pPr>
        <w:pStyle w:val="Ttulo2"/>
        <w:rPr>
          <w:b/>
        </w:rPr>
      </w:pPr>
      <w:bookmarkStart w:id="18" w:name="_Toc73427776"/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bookmarkEnd w:id="18"/>
      <w:r w:rsidR="00A66A93" w:rsidRPr="00192CAB">
        <w:rPr>
          <w:b/>
        </w:rPr>
        <w:t xml:space="preserve"> </w:t>
      </w:r>
    </w:p>
    <w:p w14:paraId="13A635AA" w14:textId="77777777" w:rsidR="002F6CD7" w:rsidRDefault="002F6CD7" w:rsidP="002F6CD7">
      <w:r>
        <w:rPr>
          <w:noProof/>
        </w:rPr>
        <w:drawing>
          <wp:inline distT="0" distB="0" distL="0" distR="0" wp14:anchorId="04A2C300" wp14:editId="731F83A8">
            <wp:extent cx="5486400" cy="3188970"/>
            <wp:effectExtent l="0" t="0" r="0" b="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8635" w14:textId="77777777" w:rsidR="002F6CD7" w:rsidRPr="00336677" w:rsidRDefault="002F6CD7" w:rsidP="002F6CD7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E23F17B" w14:textId="1B0AA7C3" w:rsidR="00370E34" w:rsidRDefault="002F6CD7" w:rsidP="00B30672">
      <w:r>
        <w:t xml:space="preserve">O diagrama disposto acima relaciona-se aos processos diante de uma perspectiva de alto nível (HLD – High </w:t>
      </w:r>
      <w:proofErr w:type="spellStart"/>
      <w:r>
        <w:t>Level</w:t>
      </w:r>
      <w:proofErr w:type="spellEnd"/>
      <w:r>
        <w:t xml:space="preserve"> Design), consistindo na demonstração de ferramentas específicas da solução da Aplicação Web. </w:t>
      </w:r>
      <w:bookmarkStart w:id="19" w:name="_Toc154569928"/>
    </w:p>
    <w:p w14:paraId="33F3CD6E" w14:textId="77777777" w:rsidR="00A66A93" w:rsidRPr="00192CAB" w:rsidRDefault="00A66A93" w:rsidP="00A66A93">
      <w:pPr>
        <w:pStyle w:val="Ttulo2"/>
        <w:rPr>
          <w:b/>
        </w:rPr>
      </w:pPr>
      <w:bookmarkStart w:id="20" w:name="_Toc73427777"/>
      <w:r w:rsidRPr="00192CAB">
        <w:rPr>
          <w:b/>
        </w:rPr>
        <w:t>Solução Técnica - Aplicação</w:t>
      </w:r>
      <w:bookmarkEnd w:id="20"/>
      <w:r w:rsidRPr="00192CAB">
        <w:rPr>
          <w:b/>
        </w:rPr>
        <w:t xml:space="preserve"> </w:t>
      </w:r>
    </w:p>
    <w:p w14:paraId="3CEBC65F" w14:textId="7C820A56" w:rsidR="002F6CD7" w:rsidRDefault="00A66A93" w:rsidP="002F6CD7">
      <w:r w:rsidRPr="004B1208">
        <w:tab/>
      </w:r>
      <w:r w:rsidR="002F6CD7">
        <w:t xml:space="preserve"> </w:t>
      </w:r>
    </w:p>
    <w:p w14:paraId="7C687E58" w14:textId="77777777" w:rsidR="002F6CD7" w:rsidRDefault="002F6CD7" w:rsidP="002F6CD7"/>
    <w:p w14:paraId="78ECDA99" w14:textId="318B0A22" w:rsidR="002F6CD7" w:rsidRDefault="002F6CD7" w:rsidP="00A66A93"/>
    <w:p w14:paraId="3E107938" w14:textId="19071C08" w:rsidR="002F6CD7" w:rsidRDefault="002F6CD7" w:rsidP="00A66A93"/>
    <w:p w14:paraId="40CB2BB5" w14:textId="4D589F90" w:rsidR="002F6CD7" w:rsidRDefault="002F6CD7" w:rsidP="00A66A93"/>
    <w:p w14:paraId="5BEE24DD" w14:textId="5A090C0C" w:rsidR="002F6CD7" w:rsidRDefault="002F6CD7" w:rsidP="00A66A93"/>
    <w:p w14:paraId="2820196E" w14:textId="727C481B" w:rsidR="002F6CD7" w:rsidRDefault="002F6CD7" w:rsidP="00A66A93"/>
    <w:p w14:paraId="24E72806" w14:textId="52F73D87" w:rsidR="002F6CD7" w:rsidRDefault="002F6CD7" w:rsidP="00A66A93"/>
    <w:p w14:paraId="72004B97" w14:textId="77777777" w:rsidR="002F6CD7" w:rsidRDefault="002F6CD7" w:rsidP="00A66A93"/>
    <w:p w14:paraId="240D0D47" w14:textId="23C31CC9" w:rsidR="001E4E6F" w:rsidRDefault="001E4E6F" w:rsidP="00A66A93">
      <w:r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0F340325" wp14:editId="596957CA">
            <wp:simplePos x="0" y="0"/>
            <wp:positionH relativeFrom="column">
              <wp:posOffset>0</wp:posOffset>
            </wp:positionH>
            <wp:positionV relativeFrom="paragraph">
              <wp:posOffset>261620</wp:posOffset>
            </wp:positionV>
            <wp:extent cx="5802923" cy="5629275"/>
            <wp:effectExtent l="0" t="0" r="7620" b="0"/>
            <wp:wrapTopAndBottom/>
            <wp:docPr id="3" name="Imagem 3" descr="C:\Users\Germano\AppData\Local\Microsoft\Windows\INetCache\Content.Word\Slid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ermano\AppData\Local\Microsoft\Windows\INetCache\Content.Word\Slide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40" r="3702"/>
                    <a:stretch/>
                  </pic:blipFill>
                  <pic:spPr bwMode="auto">
                    <a:xfrm>
                      <a:off x="0" y="0"/>
                      <a:ext cx="5802923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3074E6" w14:textId="77777777" w:rsidR="00A66A93" w:rsidRPr="00336677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1AF9C3A" w14:textId="55B9BA57" w:rsidR="001E4E6F" w:rsidRPr="000F0B8A" w:rsidRDefault="001E4E6F" w:rsidP="001E4E6F">
      <w:pPr>
        <w:ind w:firstLine="851"/>
      </w:pPr>
      <w:r>
        <w:t xml:space="preserve">O diagrama de </w:t>
      </w:r>
      <w:proofErr w:type="gramStart"/>
      <w:r>
        <w:t>processos  disposto</w:t>
      </w:r>
      <w:proofErr w:type="gramEnd"/>
      <w:r>
        <w:t xml:space="preserve"> acima tem como objetivo explorar o fluxo de autenticações no processo da aplicação web, com especificidade no momento de interação com os dados armazenados na nuvem, dados estes que foram gerados através do Arduíno.</w:t>
      </w:r>
    </w:p>
    <w:p w14:paraId="3A014152" w14:textId="77777777" w:rsidR="00A66A93" w:rsidRDefault="00A66A93" w:rsidP="00B30672"/>
    <w:p w14:paraId="5D33AF3E" w14:textId="7F4DDD38" w:rsidR="00A66A93" w:rsidRDefault="00A66A93" w:rsidP="00A66A93">
      <w:pPr>
        <w:pStyle w:val="Ttulo2"/>
        <w:rPr>
          <w:b/>
        </w:rPr>
      </w:pPr>
      <w:bookmarkStart w:id="21" w:name="_Toc73427778"/>
      <w:r w:rsidRPr="00192CAB">
        <w:rPr>
          <w:b/>
        </w:rPr>
        <w:t>Banco de Dados</w:t>
      </w:r>
      <w:bookmarkEnd w:id="21"/>
      <w:r w:rsidRPr="00192CAB">
        <w:rPr>
          <w:b/>
        </w:rPr>
        <w:t xml:space="preserve"> </w:t>
      </w:r>
    </w:p>
    <w:p w14:paraId="692CAC32" w14:textId="71D6E7EE" w:rsidR="001E4E6F" w:rsidRDefault="001E4E6F" w:rsidP="001E4E6F"/>
    <w:p w14:paraId="5C8C99A2" w14:textId="18EEC594" w:rsidR="001E4E6F" w:rsidRDefault="001E4E6F" w:rsidP="001E4E6F"/>
    <w:p w14:paraId="1B1E7D8F" w14:textId="7BC392AA" w:rsidR="001E4E6F" w:rsidRDefault="001E4E6F" w:rsidP="001E4E6F"/>
    <w:p w14:paraId="18DE7B0C" w14:textId="2A23356E" w:rsidR="001E4E6F" w:rsidRDefault="001E4E6F" w:rsidP="001E4E6F"/>
    <w:p w14:paraId="23C58E09" w14:textId="6CA654AF" w:rsidR="001E4E6F" w:rsidRDefault="001E4E6F" w:rsidP="001E4E6F">
      <w:r>
        <w:t xml:space="preserve">O banco de dados </w:t>
      </w:r>
      <w:proofErr w:type="spellStart"/>
      <w:r>
        <w:t>amazenará</w:t>
      </w:r>
      <w:proofErr w:type="spellEnd"/>
      <w:r>
        <w:t xml:space="preserve"> os dados de umidade, pertinentes ao processo de acesso do usuário na tela de Dashboard da aplicação web. O banco de dados abarca dados</w:t>
      </w:r>
      <w:r w:rsidR="006E1D33">
        <w:t xml:space="preserve"> </w:t>
      </w:r>
      <w:r>
        <w:t xml:space="preserve">limitados de umidade coletados para fins de operação de análise. </w:t>
      </w:r>
    </w:p>
    <w:p w14:paraId="0B5B765C" w14:textId="77777777" w:rsidR="001E4E6F" w:rsidRPr="001E4E6F" w:rsidRDefault="001E4E6F" w:rsidP="001E4E6F"/>
    <w:p w14:paraId="0F589ADE" w14:textId="798F61F9" w:rsidR="00A66D62" w:rsidRPr="001E4E6F" w:rsidRDefault="00A66D62" w:rsidP="00A66D62">
      <w:pPr>
        <w:rPr>
          <w:b/>
          <w:bCs/>
        </w:rPr>
      </w:pPr>
      <w:r w:rsidRPr="001E4E6F">
        <w:rPr>
          <w:b/>
          <w:bCs/>
        </w:rPr>
        <w:t>Modelagem Lógica:</w:t>
      </w:r>
    </w:p>
    <w:p w14:paraId="4CAE57EB" w14:textId="53984E81" w:rsidR="00A66D62" w:rsidRDefault="00AA56E8" w:rsidP="00A66D62">
      <w:r>
        <w:rPr>
          <w:noProof/>
        </w:rPr>
        <w:drawing>
          <wp:inline distT="0" distB="0" distL="0" distR="0" wp14:anchorId="04F86BBB" wp14:editId="2FC63A21">
            <wp:extent cx="5875020" cy="4114800"/>
            <wp:effectExtent l="0" t="0" r="0" b="0"/>
            <wp:docPr id="18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Diagram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8E4C" w14:textId="0447AE83" w:rsidR="00683583" w:rsidRDefault="00683583" w:rsidP="00A66D62"/>
    <w:p w14:paraId="4CFE9435" w14:textId="5D888D12" w:rsidR="00683583" w:rsidRDefault="00683583" w:rsidP="00A66D62"/>
    <w:p w14:paraId="5A98C0E2" w14:textId="312C73AC" w:rsidR="00683583" w:rsidRDefault="00683583" w:rsidP="00A66D62"/>
    <w:p w14:paraId="115E5199" w14:textId="6A6D1254" w:rsidR="00683583" w:rsidRDefault="00683583" w:rsidP="00A66D62"/>
    <w:p w14:paraId="6A3817B3" w14:textId="0F3A85B9" w:rsidR="00E04392" w:rsidRDefault="00E04392" w:rsidP="00E04392"/>
    <w:p w14:paraId="5328B657" w14:textId="77777777" w:rsidR="00683583" w:rsidRPr="00AA56E8" w:rsidRDefault="00683583" w:rsidP="00E04392">
      <w:pPr>
        <w:rPr>
          <w:u w:val="single"/>
        </w:rPr>
      </w:pPr>
    </w:p>
    <w:p w14:paraId="04F22B89" w14:textId="7697855A" w:rsidR="00E04392" w:rsidRPr="00683583" w:rsidRDefault="00E04392" w:rsidP="00683583">
      <w:pPr>
        <w:pStyle w:val="Ttulo2"/>
        <w:rPr>
          <w:b/>
        </w:rPr>
      </w:pPr>
      <w:bookmarkStart w:id="22" w:name="_Toc73427779"/>
      <w:r w:rsidRPr="00683583">
        <w:rPr>
          <w:b/>
        </w:rPr>
        <w:lastRenderedPageBreak/>
        <w:t>Protótipo das telas, lógica e usabilidade</w:t>
      </w:r>
      <w:bookmarkEnd w:id="22"/>
      <w:r w:rsidRPr="00683583">
        <w:rPr>
          <w:b/>
        </w:rPr>
        <w:t xml:space="preserve"> </w:t>
      </w:r>
    </w:p>
    <w:p w14:paraId="597CE3C3" w14:textId="7AF4EA73" w:rsidR="00E04392" w:rsidRDefault="00E04392" w:rsidP="00E04392">
      <w:r w:rsidRPr="004B1208">
        <w:tab/>
      </w:r>
      <w:r w:rsidRPr="00E04392">
        <w:t>Apresentar as telas construídas e sua lógica de navegação</w:t>
      </w:r>
    </w:p>
    <w:p w14:paraId="3D10A542" w14:textId="77777777" w:rsidR="00C52931" w:rsidRDefault="00C52931" w:rsidP="00E04392"/>
    <w:p w14:paraId="27EC8A48" w14:textId="774FC911" w:rsidR="00C52931" w:rsidRPr="0087518E" w:rsidRDefault="00C52931" w:rsidP="00E04392">
      <w:pPr>
        <w:rPr>
          <w:b/>
          <w:bCs/>
        </w:rPr>
      </w:pPr>
      <w:r w:rsidRPr="0087518E">
        <w:rPr>
          <w:b/>
          <w:bCs/>
        </w:rPr>
        <w:t>1.</w:t>
      </w:r>
      <w:r w:rsidR="003743E1">
        <w:rPr>
          <w:b/>
          <w:bCs/>
        </w:rPr>
        <w:t>i</w:t>
      </w:r>
      <w:r w:rsidRPr="0087518E">
        <w:rPr>
          <w:b/>
          <w:bCs/>
        </w:rPr>
        <w:t>ndex</w:t>
      </w:r>
      <w:r w:rsidR="0087518E">
        <w:rPr>
          <w:b/>
          <w:bCs/>
        </w:rPr>
        <w:t>.html</w:t>
      </w:r>
    </w:p>
    <w:p w14:paraId="6B6D9134" w14:textId="1D0B66E4" w:rsidR="00683583" w:rsidRDefault="00DD7E87" w:rsidP="00E04392">
      <w:r w:rsidRPr="00DD7E87">
        <w:rPr>
          <w:noProof/>
        </w:rPr>
        <w:drawing>
          <wp:inline distT="0" distB="0" distL="0" distR="0" wp14:anchorId="135BEC60" wp14:editId="308B1258">
            <wp:extent cx="5760720" cy="2803525"/>
            <wp:effectExtent l="0" t="0" r="0" b="0"/>
            <wp:docPr id="2" name="Imagem 2" descr="Tela de computador com grama ver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la de computador com grama verde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F119" w14:textId="7DDB56B6" w:rsidR="005F4743" w:rsidRPr="005F4743" w:rsidRDefault="005F4743" w:rsidP="00E04392">
      <w:r w:rsidRPr="005F4743">
        <w:rPr>
          <w:rFonts w:ascii="Helvetica" w:hAnsi="Helvetica" w:cs="Helvetica"/>
          <w:b/>
          <w:bCs/>
        </w:rPr>
        <w:t xml:space="preserve">Index/home: </w:t>
      </w:r>
      <w:r w:rsidRPr="005F4743">
        <w:rPr>
          <w:rFonts w:ascii="Helvetica" w:hAnsi="Helvetica" w:cs="Helvetica"/>
        </w:rPr>
        <w:t xml:space="preserve">É a tela onde o usuário cliente visualiza o logo da </w:t>
      </w:r>
      <w:proofErr w:type="spellStart"/>
      <w:r w:rsidRPr="005F4743">
        <w:rPr>
          <w:rFonts w:ascii="Helvetica" w:hAnsi="Helvetica" w:cs="Helvetica"/>
        </w:rPr>
        <w:t>Wisoy</w:t>
      </w:r>
      <w:proofErr w:type="spellEnd"/>
      <w:r w:rsidRPr="005F4743">
        <w:rPr>
          <w:rFonts w:ascii="Helvetica" w:hAnsi="Helvetica" w:cs="Helvetica"/>
        </w:rPr>
        <w:t xml:space="preserve">, a sua funcionalidade e solução, quem é a empresa, possui navegação para outras páginas de interesse e possibilidade de registro para receber Newsletter da </w:t>
      </w:r>
      <w:proofErr w:type="spellStart"/>
      <w:r w:rsidRPr="005F4743">
        <w:rPr>
          <w:rFonts w:ascii="Helvetica" w:hAnsi="Helvetica" w:cs="Helvetica"/>
        </w:rPr>
        <w:t>Wisoy</w:t>
      </w:r>
      <w:proofErr w:type="spellEnd"/>
      <w:r>
        <w:rPr>
          <w:rFonts w:ascii="Helvetica" w:hAnsi="Helvetica" w:cs="Helvetica"/>
        </w:rPr>
        <w:t>.</w:t>
      </w:r>
    </w:p>
    <w:p w14:paraId="23A1A776" w14:textId="77777777" w:rsidR="00683583" w:rsidRPr="00683583" w:rsidRDefault="00683583" w:rsidP="00E04392"/>
    <w:p w14:paraId="096F327E" w14:textId="23897581" w:rsidR="00DD7E87" w:rsidRPr="0087518E" w:rsidRDefault="0087518E" w:rsidP="00E04392">
      <w:pPr>
        <w:rPr>
          <w:b/>
          <w:bCs/>
        </w:rPr>
      </w:pPr>
      <w:r>
        <w:rPr>
          <w:b/>
          <w:bCs/>
        </w:rPr>
        <w:t>2</w:t>
      </w:r>
      <w:r w:rsidRPr="0087518E">
        <w:rPr>
          <w:b/>
          <w:bCs/>
        </w:rPr>
        <w:t>.</w:t>
      </w:r>
      <w:r w:rsidR="003743E1">
        <w:rPr>
          <w:b/>
          <w:bCs/>
        </w:rPr>
        <w:t>s</w:t>
      </w:r>
      <w:r>
        <w:rPr>
          <w:b/>
          <w:bCs/>
        </w:rPr>
        <w:t>obre.html</w:t>
      </w:r>
    </w:p>
    <w:p w14:paraId="3AFC94ED" w14:textId="591ECD45" w:rsidR="00DD7E87" w:rsidRDefault="00DD7E87" w:rsidP="00E04392">
      <w:r w:rsidRPr="00DD7E87">
        <w:rPr>
          <w:noProof/>
        </w:rPr>
        <w:drawing>
          <wp:inline distT="0" distB="0" distL="0" distR="0" wp14:anchorId="2A0FFA45" wp14:editId="5DDBECF8">
            <wp:extent cx="5760720" cy="2805430"/>
            <wp:effectExtent l="0" t="0" r="0" b="0"/>
            <wp:docPr id="19" name="Imagem 19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&#10;&#10;Descrição gerada automaticamente com confiança baix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AE7B" w14:textId="6E53AE9C" w:rsidR="00DD7E87" w:rsidRDefault="00DD7E87" w:rsidP="00E04392"/>
    <w:p w14:paraId="1B5E9215" w14:textId="291785E8" w:rsidR="00DD7E87" w:rsidRDefault="00DD7E87" w:rsidP="00E04392">
      <w:r w:rsidRPr="00DD7E87">
        <w:rPr>
          <w:noProof/>
        </w:rPr>
        <w:lastRenderedPageBreak/>
        <w:drawing>
          <wp:inline distT="0" distB="0" distL="0" distR="0" wp14:anchorId="6BAB58CB" wp14:editId="59C30158">
            <wp:extent cx="5760720" cy="2809875"/>
            <wp:effectExtent l="0" t="0" r="0" b="9525"/>
            <wp:docPr id="20" name="Imagem 2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omputador com texto preto sobre fundo branc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CF34" w14:textId="349ED91C" w:rsidR="00DD7E87" w:rsidRDefault="00DD7E87" w:rsidP="00E04392">
      <w:r w:rsidRPr="00DD7E87">
        <w:rPr>
          <w:noProof/>
        </w:rPr>
        <w:drawing>
          <wp:inline distT="0" distB="0" distL="0" distR="0" wp14:anchorId="17839393" wp14:editId="709F9187">
            <wp:extent cx="5760720" cy="2797175"/>
            <wp:effectExtent l="0" t="0" r="0" b="3175"/>
            <wp:docPr id="21" name="Imagem 21" descr="Tela de computador com grama ao re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grama ao redor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E4C2" w14:textId="1EEC4AD9" w:rsidR="00DD7E87" w:rsidRDefault="00DD7E87" w:rsidP="00E04392">
      <w:r w:rsidRPr="00DD7E87">
        <w:rPr>
          <w:noProof/>
        </w:rPr>
        <w:drawing>
          <wp:inline distT="0" distB="0" distL="0" distR="0" wp14:anchorId="6E3DC02A" wp14:editId="7C646FF9">
            <wp:extent cx="5760720" cy="2822575"/>
            <wp:effectExtent l="0" t="0" r="0" b="0"/>
            <wp:docPr id="22" name="Imagem 22" descr="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la de celular com publicação numa rede social&#10;&#10;Descrição gerada automaticamente com confiança mé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34FB" w14:textId="01D8C804" w:rsidR="00F253EB" w:rsidRDefault="00F253EB" w:rsidP="00E04392">
      <w:pPr>
        <w:rPr>
          <w:rFonts w:ascii="Helvetica" w:hAnsi="Helvetica" w:cs="Helvetica"/>
        </w:rPr>
      </w:pPr>
      <w:r w:rsidRPr="00F253EB">
        <w:rPr>
          <w:rFonts w:ascii="Helvetica" w:hAnsi="Helvetica" w:cs="Helvetica"/>
          <w:b/>
          <w:bCs/>
        </w:rPr>
        <w:lastRenderedPageBreak/>
        <w:t>Sobre:</w:t>
      </w:r>
      <w:r w:rsidRPr="00F253EB">
        <w:rPr>
          <w:rFonts w:ascii="Helvetica" w:hAnsi="Helvetica" w:cs="Helvetica"/>
        </w:rPr>
        <w:t xml:space="preserve"> É a tela onde consta a missão, visão e valores da </w:t>
      </w:r>
      <w:proofErr w:type="spellStart"/>
      <w:r w:rsidRPr="00F253EB">
        <w:rPr>
          <w:rFonts w:ascii="Helvetica" w:hAnsi="Helvetica" w:cs="Helvetica"/>
        </w:rPr>
        <w:t>WiSoy</w:t>
      </w:r>
      <w:proofErr w:type="spellEnd"/>
      <w:r w:rsidR="000917FB">
        <w:rPr>
          <w:rFonts w:ascii="Helvetica" w:hAnsi="Helvetica" w:cs="Helvetica"/>
        </w:rPr>
        <w:t xml:space="preserve"> e as fotos dos membros da equipe.</w:t>
      </w:r>
    </w:p>
    <w:p w14:paraId="3AA8F58F" w14:textId="77777777" w:rsidR="000917FB" w:rsidRDefault="000917FB" w:rsidP="00E04392">
      <w:pPr>
        <w:rPr>
          <w:b/>
          <w:bCs/>
        </w:rPr>
      </w:pPr>
    </w:p>
    <w:p w14:paraId="58A12602" w14:textId="78FE509B" w:rsidR="00683583" w:rsidRPr="00683583" w:rsidRDefault="00683583" w:rsidP="00E04392">
      <w:pPr>
        <w:rPr>
          <w:b/>
          <w:bCs/>
        </w:rPr>
      </w:pPr>
      <w:r w:rsidRPr="00683583">
        <w:rPr>
          <w:b/>
          <w:bCs/>
        </w:rPr>
        <w:t>3.portf</w:t>
      </w:r>
      <w:r w:rsidR="00F253EB">
        <w:rPr>
          <w:b/>
          <w:bCs/>
        </w:rPr>
        <w:t>ó</w:t>
      </w:r>
      <w:r w:rsidRPr="00683583">
        <w:rPr>
          <w:b/>
          <w:bCs/>
        </w:rPr>
        <w:t>lio.html</w:t>
      </w:r>
      <w:r w:rsidR="000917FB" w:rsidRPr="00DD7E87">
        <w:rPr>
          <w:noProof/>
        </w:rPr>
        <w:drawing>
          <wp:inline distT="0" distB="0" distL="0" distR="0" wp14:anchorId="4F673A40" wp14:editId="44C4E9FB">
            <wp:extent cx="5760720" cy="2786380"/>
            <wp:effectExtent l="0" t="0" r="0" b="0"/>
            <wp:docPr id="24" name="Imagem 24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la de celular com publicação numa rede social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7FB" w:rsidRPr="00DD7E87">
        <w:rPr>
          <w:noProof/>
        </w:rPr>
        <w:drawing>
          <wp:inline distT="0" distB="0" distL="0" distR="0" wp14:anchorId="3E3BCAE8" wp14:editId="536AAA74">
            <wp:extent cx="5760720" cy="2790190"/>
            <wp:effectExtent l="0" t="0" r="0" b="0"/>
            <wp:docPr id="25" name="Imagem 25" descr="Placa com informação na frente de um camp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Placa com informação na frente de um campo verde&#10;&#10;Descrição gerada automaticamente com confiança mé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81F1" w14:textId="7EA5F096" w:rsidR="003743E1" w:rsidRDefault="003743E1" w:rsidP="00E04392">
      <w:r w:rsidRPr="00DD7E87">
        <w:rPr>
          <w:noProof/>
        </w:rPr>
        <w:lastRenderedPageBreak/>
        <w:drawing>
          <wp:inline distT="0" distB="0" distL="0" distR="0" wp14:anchorId="4539FC00" wp14:editId="4376A35C">
            <wp:extent cx="5758722" cy="2501660"/>
            <wp:effectExtent l="0" t="0" r="0" b="0"/>
            <wp:docPr id="23" name="Imagem 2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Site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7688" cy="252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8848" w14:textId="4749817F" w:rsidR="00DD7E87" w:rsidRDefault="00DD7E87" w:rsidP="00E04392"/>
    <w:p w14:paraId="7F0C9B08" w14:textId="1A0F7F09" w:rsidR="00683583" w:rsidRDefault="00683583" w:rsidP="00E04392">
      <w:pPr>
        <w:rPr>
          <w:b/>
          <w:bCs/>
        </w:rPr>
      </w:pPr>
      <w:r w:rsidRPr="00683583">
        <w:rPr>
          <w:b/>
          <w:bCs/>
          <w:noProof/>
        </w:rPr>
        <w:drawing>
          <wp:inline distT="0" distB="0" distL="0" distR="0" wp14:anchorId="51CFA278" wp14:editId="0B1AC619">
            <wp:extent cx="5760720" cy="2795270"/>
            <wp:effectExtent l="0" t="0" r="0" b="5080"/>
            <wp:docPr id="33" name="Imagem 3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Site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2C99" w14:textId="51511C52" w:rsidR="00683583" w:rsidRDefault="00683583" w:rsidP="00E04392">
      <w:pPr>
        <w:rPr>
          <w:b/>
          <w:bCs/>
        </w:rPr>
      </w:pPr>
      <w:r w:rsidRPr="00683583">
        <w:rPr>
          <w:b/>
          <w:bCs/>
          <w:noProof/>
        </w:rPr>
        <w:drawing>
          <wp:inline distT="0" distB="0" distL="0" distR="0" wp14:anchorId="3B9450A9" wp14:editId="4EEC89AE">
            <wp:extent cx="5760720" cy="2803525"/>
            <wp:effectExtent l="0" t="0" r="0" b="0"/>
            <wp:docPr id="34" name="Imagem 3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Site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6356" w14:textId="298DC582" w:rsidR="000917FB" w:rsidRPr="000917FB" w:rsidRDefault="000917FB" w:rsidP="00E04392">
      <w:r w:rsidRPr="000917FB">
        <w:rPr>
          <w:rFonts w:ascii="Helvetica" w:hAnsi="Helvetica" w:cs="Helvetica"/>
          <w:b/>
          <w:bCs/>
        </w:rPr>
        <w:lastRenderedPageBreak/>
        <w:t>Portfólio:</w:t>
      </w:r>
      <w:r w:rsidRPr="000917FB">
        <w:rPr>
          <w:rFonts w:ascii="Helvetica" w:hAnsi="Helvetica" w:cs="Helvetica"/>
        </w:rPr>
        <w:t xml:space="preserve"> A tela contém um breve resumo da funcionalidade da solução através de um HLD (High </w:t>
      </w:r>
      <w:proofErr w:type="spellStart"/>
      <w:r w:rsidRPr="000917FB">
        <w:rPr>
          <w:rFonts w:ascii="Helvetica" w:hAnsi="Helvetica" w:cs="Helvetica"/>
        </w:rPr>
        <w:t>Level</w:t>
      </w:r>
      <w:proofErr w:type="spellEnd"/>
      <w:r w:rsidRPr="000917FB">
        <w:rPr>
          <w:rFonts w:ascii="Helvetica" w:hAnsi="Helvetica" w:cs="Helvetica"/>
        </w:rPr>
        <w:t xml:space="preserve"> Design), um diagrama da arquitetura fornecendo uma visão geral da solução completa e o simulador financeiro relacionado à solução para os cálculos de ganho utilizando a Aplicação Web para o usuário.</w:t>
      </w:r>
    </w:p>
    <w:p w14:paraId="295CEB75" w14:textId="77777777" w:rsidR="00683583" w:rsidRDefault="00683583" w:rsidP="00E04392">
      <w:pPr>
        <w:rPr>
          <w:b/>
          <w:bCs/>
        </w:rPr>
      </w:pPr>
    </w:p>
    <w:p w14:paraId="4498876F" w14:textId="4588BA39" w:rsidR="0087518E" w:rsidRPr="0087518E" w:rsidRDefault="0087518E" w:rsidP="00E04392">
      <w:pPr>
        <w:rPr>
          <w:b/>
          <w:bCs/>
        </w:rPr>
      </w:pPr>
      <w:r w:rsidRPr="0087518E">
        <w:rPr>
          <w:b/>
          <w:bCs/>
        </w:rPr>
        <w:t>4.</w:t>
      </w:r>
      <w:r w:rsidR="003743E1">
        <w:rPr>
          <w:b/>
          <w:bCs/>
        </w:rPr>
        <w:t>c</w:t>
      </w:r>
      <w:r w:rsidRPr="0087518E">
        <w:rPr>
          <w:b/>
          <w:bCs/>
        </w:rPr>
        <w:t>ontato.html</w:t>
      </w:r>
    </w:p>
    <w:p w14:paraId="79364C2F" w14:textId="00B2D489" w:rsidR="00DD7E87" w:rsidRDefault="00DD7E87" w:rsidP="00E04392">
      <w:r w:rsidRPr="00DD7E87">
        <w:rPr>
          <w:noProof/>
        </w:rPr>
        <w:drawing>
          <wp:inline distT="0" distB="0" distL="0" distR="0" wp14:anchorId="394B0988" wp14:editId="780B46A0">
            <wp:extent cx="5760720" cy="2648309"/>
            <wp:effectExtent l="0" t="0" r="0" b="0"/>
            <wp:docPr id="26" name="Imagem 26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la de celular com aplicativo aberto&#10;&#10;Descrição gerada automaticamente com confiança médi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6720" cy="265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3C65" w14:textId="647505B4" w:rsidR="00DD7E87" w:rsidRDefault="00DD7E87" w:rsidP="00E04392">
      <w:r w:rsidRPr="00DD7E87">
        <w:rPr>
          <w:noProof/>
        </w:rPr>
        <w:drawing>
          <wp:inline distT="0" distB="0" distL="0" distR="0" wp14:anchorId="6F292ECC" wp14:editId="0D4E50E6">
            <wp:extent cx="5759568" cy="2605178"/>
            <wp:effectExtent l="0" t="0" r="0" b="5080"/>
            <wp:docPr id="27" name="Imagem 27" descr="Tela de computador com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omputador com fundo verde&#10;&#10;Descrição gerada automaticamente com confiança mé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8731" cy="260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BE9A" w14:textId="3429D25E" w:rsidR="00DD7E87" w:rsidRDefault="003743E1" w:rsidP="00E04392">
      <w:r w:rsidRPr="00DD7E87">
        <w:rPr>
          <w:noProof/>
        </w:rPr>
        <w:lastRenderedPageBreak/>
        <w:drawing>
          <wp:inline distT="0" distB="0" distL="0" distR="0" wp14:anchorId="4E428D50" wp14:editId="2DD73570">
            <wp:extent cx="5760720" cy="2825115"/>
            <wp:effectExtent l="0" t="0" r="0" b="0"/>
            <wp:docPr id="28" name="Imagem 28" descr="Tela de computador com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la de computador com fundo verde&#10;&#10;Descrição gerada automaticamente com confiança médi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5B6B" w14:textId="77777777" w:rsidR="003743E1" w:rsidRDefault="003743E1" w:rsidP="00E04392">
      <w:pPr>
        <w:rPr>
          <w:b/>
          <w:bCs/>
        </w:rPr>
      </w:pPr>
    </w:p>
    <w:p w14:paraId="57F431C7" w14:textId="3387795B" w:rsidR="003743E1" w:rsidRPr="00683583" w:rsidRDefault="00683583" w:rsidP="00E04392">
      <w:pPr>
        <w:rPr>
          <w:b/>
          <w:bCs/>
        </w:rPr>
      </w:pPr>
      <w:r w:rsidRPr="00683583">
        <w:rPr>
          <w:rFonts w:ascii="Helvetica" w:hAnsi="Helvetica" w:cs="Helvetica"/>
          <w:b/>
          <w:bCs/>
        </w:rPr>
        <w:t>Contato:</w:t>
      </w:r>
      <w:r w:rsidRPr="00683583">
        <w:rPr>
          <w:rFonts w:ascii="Helvetica" w:hAnsi="Helvetica" w:cs="Helvetica"/>
        </w:rPr>
        <w:t xml:space="preserve"> A tela de Contato é extremamente importante para a solução. É a partir dela que um potencial cliente poderá se cadastrar e receber conteúdos exclusivos da </w:t>
      </w:r>
      <w:proofErr w:type="spellStart"/>
      <w:r w:rsidRPr="00683583">
        <w:rPr>
          <w:rFonts w:ascii="Helvetica" w:hAnsi="Helvetica" w:cs="Helvetica"/>
        </w:rPr>
        <w:t>WiSoy</w:t>
      </w:r>
      <w:proofErr w:type="spellEnd"/>
      <w:r w:rsidRPr="00683583">
        <w:rPr>
          <w:rFonts w:ascii="Helvetica" w:hAnsi="Helvetica" w:cs="Helvetica"/>
        </w:rPr>
        <w:t xml:space="preserve"> e futuramente se tornar um usuário, poderá também visualizar nossos contatos e plataforma de suporte para informar se há algum erro em sua aplicação ou sensor.</w:t>
      </w:r>
    </w:p>
    <w:p w14:paraId="52E1E1C0" w14:textId="77777777" w:rsidR="00683583" w:rsidRDefault="00683583" w:rsidP="00E04392">
      <w:pPr>
        <w:rPr>
          <w:b/>
          <w:bCs/>
        </w:rPr>
      </w:pPr>
    </w:p>
    <w:p w14:paraId="43784155" w14:textId="2DE55B07" w:rsidR="003743E1" w:rsidRPr="003743E1" w:rsidRDefault="003743E1" w:rsidP="00E04392">
      <w:pPr>
        <w:rPr>
          <w:b/>
          <w:bCs/>
        </w:rPr>
      </w:pPr>
      <w:r w:rsidRPr="003743E1">
        <w:rPr>
          <w:b/>
          <w:bCs/>
        </w:rPr>
        <w:t>5.cadastro.html</w:t>
      </w:r>
    </w:p>
    <w:p w14:paraId="5D2BB2D7" w14:textId="108233FE" w:rsidR="00DD7E87" w:rsidRDefault="003743E1" w:rsidP="00E04392">
      <w:r w:rsidRPr="00DD7E87">
        <w:rPr>
          <w:noProof/>
        </w:rPr>
        <w:drawing>
          <wp:inline distT="0" distB="0" distL="0" distR="0" wp14:anchorId="117A4725" wp14:editId="0B567902">
            <wp:extent cx="5760720" cy="2811780"/>
            <wp:effectExtent l="0" t="0" r="0" b="7620"/>
            <wp:docPr id="31" name="Imagem 31" descr="Tela de computador com grama ao re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la de computador com grama ao redor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1B32" w14:textId="30F34285" w:rsidR="005F4743" w:rsidRPr="000917FB" w:rsidRDefault="00683583" w:rsidP="00E04392">
      <w:r w:rsidRPr="00683583">
        <w:rPr>
          <w:rFonts w:ascii="Helvetica" w:hAnsi="Helvetica" w:cs="Helvetica"/>
          <w:b/>
          <w:bCs/>
        </w:rPr>
        <w:t>Cadastro:</w:t>
      </w:r>
      <w:r w:rsidRPr="00683583">
        <w:rPr>
          <w:rFonts w:ascii="Helvetica" w:hAnsi="Helvetica" w:cs="Helvetica"/>
        </w:rPr>
        <w:t xml:space="preserve"> Diante da aquisição da solução </w:t>
      </w:r>
      <w:proofErr w:type="spellStart"/>
      <w:r w:rsidRPr="00683583">
        <w:rPr>
          <w:rFonts w:ascii="Helvetica" w:hAnsi="Helvetica" w:cs="Helvetica"/>
        </w:rPr>
        <w:t>WiSoy</w:t>
      </w:r>
      <w:proofErr w:type="spellEnd"/>
      <w:r w:rsidRPr="00683583">
        <w:rPr>
          <w:rFonts w:ascii="Helvetica" w:hAnsi="Helvetica" w:cs="Helvetica"/>
        </w:rPr>
        <w:t>, o usuário será capaz de acessar a Aplicação Web com seu respectivo e-mail e senha criados. Há algumas restrições para realização do cadastro: o usuário deverá digitar caracteres especiais, caracteres maiúsculos e minúsculos.</w:t>
      </w:r>
    </w:p>
    <w:p w14:paraId="4A5D8EB1" w14:textId="77777777" w:rsidR="005F4743" w:rsidRDefault="005F4743" w:rsidP="00E04392">
      <w:pPr>
        <w:rPr>
          <w:b/>
          <w:bCs/>
        </w:rPr>
      </w:pPr>
    </w:p>
    <w:p w14:paraId="154BF488" w14:textId="1B91FB2C" w:rsidR="00DD7E87" w:rsidRPr="0087518E" w:rsidRDefault="003743E1" w:rsidP="00E04392">
      <w:pPr>
        <w:rPr>
          <w:b/>
          <w:bCs/>
        </w:rPr>
      </w:pPr>
      <w:r>
        <w:rPr>
          <w:b/>
          <w:bCs/>
        </w:rPr>
        <w:t>6</w:t>
      </w:r>
      <w:r w:rsidR="0087518E" w:rsidRPr="0087518E">
        <w:rPr>
          <w:b/>
          <w:bCs/>
        </w:rPr>
        <w:t>.</w:t>
      </w:r>
      <w:r w:rsidR="0087518E">
        <w:rPr>
          <w:b/>
          <w:bCs/>
        </w:rPr>
        <w:t>l</w:t>
      </w:r>
      <w:r w:rsidR="0087518E" w:rsidRPr="0087518E">
        <w:rPr>
          <w:b/>
          <w:bCs/>
        </w:rPr>
        <w:t>ogin.html</w:t>
      </w:r>
    </w:p>
    <w:p w14:paraId="226C8A70" w14:textId="5FCD3177" w:rsidR="00DD7E87" w:rsidRDefault="00DD7E87" w:rsidP="00E04392">
      <w:r w:rsidRPr="00DD7E87">
        <w:rPr>
          <w:noProof/>
        </w:rPr>
        <w:drawing>
          <wp:inline distT="0" distB="0" distL="0" distR="0" wp14:anchorId="37CF6A94" wp14:editId="5AC67D64">
            <wp:extent cx="5760720" cy="2749550"/>
            <wp:effectExtent l="0" t="0" r="0" b="0"/>
            <wp:docPr id="29" name="Imagem 29" descr="Tela de computador com grama ao re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la de computador com grama ao redor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3177" w14:textId="7F4BA8FA" w:rsidR="00683583" w:rsidRPr="000917FB" w:rsidRDefault="0087518E" w:rsidP="00E04392">
      <w:pPr>
        <w:rPr>
          <w:rFonts w:ascii="Helvetica" w:hAnsi="Helvetica" w:cs="Helvetica"/>
        </w:rPr>
      </w:pPr>
      <w:r w:rsidRPr="0087518E">
        <w:rPr>
          <w:rFonts w:ascii="Helvetica" w:hAnsi="Helvetica" w:cs="Helvetica"/>
        </w:rPr>
        <w:t xml:space="preserve">Login: é a tela em que o usuário deverá ter contato com a </w:t>
      </w:r>
      <w:proofErr w:type="spellStart"/>
      <w:r w:rsidRPr="0087518E">
        <w:rPr>
          <w:rFonts w:ascii="Helvetica" w:hAnsi="Helvetica" w:cs="Helvetica"/>
        </w:rPr>
        <w:t>WiSoy</w:t>
      </w:r>
      <w:proofErr w:type="spellEnd"/>
      <w:r w:rsidRPr="0087518E">
        <w:rPr>
          <w:rFonts w:ascii="Helvetica" w:hAnsi="Helvetica" w:cs="Helvetica"/>
        </w:rPr>
        <w:t xml:space="preserve"> para acessar os dados privados relacionados aos seus respectivos sensores alocados em sua(s) fazenda(s). Ao clicar em “Login”, a aplicação faz uma requisição de seleção de registro no banco de dados onde há a senha e o e-mail digitados. Se o login não conferir com algum registro armazenado no banco de dados </w:t>
      </w:r>
      <w:proofErr w:type="spellStart"/>
      <w:r w:rsidRPr="0087518E">
        <w:rPr>
          <w:rFonts w:ascii="Helvetica" w:hAnsi="Helvetica" w:cs="Helvetica"/>
        </w:rPr>
        <w:t>WiSoy</w:t>
      </w:r>
      <w:proofErr w:type="spellEnd"/>
      <w:r w:rsidRPr="0087518E">
        <w:rPr>
          <w:rFonts w:ascii="Helvetica" w:hAnsi="Helvetica" w:cs="Helvetica"/>
        </w:rPr>
        <w:t>, haverá um aviso de “Login incorreto”. Se conferir, direcionará para a página de Dashboard.</w:t>
      </w:r>
    </w:p>
    <w:p w14:paraId="014660B9" w14:textId="3E9E6428" w:rsidR="0087518E" w:rsidRPr="0087518E" w:rsidRDefault="003743E1" w:rsidP="00E04392">
      <w:pPr>
        <w:rPr>
          <w:b/>
          <w:bCs/>
        </w:rPr>
      </w:pPr>
      <w:r>
        <w:rPr>
          <w:b/>
          <w:bCs/>
        </w:rPr>
        <w:t>7</w:t>
      </w:r>
      <w:r w:rsidR="0087518E" w:rsidRPr="0087518E">
        <w:rPr>
          <w:b/>
          <w:bCs/>
        </w:rPr>
        <w:t>.</w:t>
      </w:r>
      <w:r w:rsidR="0087518E">
        <w:rPr>
          <w:b/>
          <w:bCs/>
        </w:rPr>
        <w:t>l</w:t>
      </w:r>
      <w:r w:rsidR="0087518E" w:rsidRPr="0087518E">
        <w:rPr>
          <w:b/>
          <w:bCs/>
        </w:rPr>
        <w:t>ogin</w:t>
      </w:r>
      <w:r w:rsidR="0087518E">
        <w:rPr>
          <w:b/>
          <w:bCs/>
        </w:rPr>
        <w:t>_adm</w:t>
      </w:r>
      <w:r w:rsidR="0087518E" w:rsidRPr="0087518E">
        <w:rPr>
          <w:b/>
          <w:bCs/>
        </w:rPr>
        <w:t>.html</w:t>
      </w:r>
    </w:p>
    <w:p w14:paraId="561C78C5" w14:textId="2663E538" w:rsidR="00C52931" w:rsidRPr="00C52931" w:rsidRDefault="00C52931" w:rsidP="00E04392">
      <w:r w:rsidRPr="00C52931">
        <w:rPr>
          <w:noProof/>
        </w:rPr>
        <w:drawing>
          <wp:inline distT="0" distB="0" distL="0" distR="0" wp14:anchorId="615D6285" wp14:editId="3A89CFB6">
            <wp:extent cx="5760720" cy="2762250"/>
            <wp:effectExtent l="0" t="0" r="0" b="0"/>
            <wp:docPr id="32" name="Imagem 32" descr="Tela de computador com grama ver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omputador com grama verde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62A2" w14:textId="1BAA3BE8" w:rsidR="00DD7E87" w:rsidRDefault="00683583" w:rsidP="00E04392">
      <w:pPr>
        <w:rPr>
          <w:rFonts w:ascii="Helvetica" w:hAnsi="Helvetica" w:cs="Helvetica"/>
        </w:rPr>
      </w:pPr>
      <w:r w:rsidRPr="000917FB">
        <w:rPr>
          <w:rFonts w:ascii="Helvetica" w:hAnsi="Helvetica" w:cs="Helvetica"/>
          <w:b/>
          <w:bCs/>
        </w:rPr>
        <w:t>Login Administrador:</w:t>
      </w:r>
      <w:r w:rsidRPr="000917FB">
        <w:rPr>
          <w:rFonts w:ascii="Helvetica" w:hAnsi="Helvetica" w:cs="Helvetica"/>
        </w:rPr>
        <w:t xml:space="preserve"> </w:t>
      </w:r>
      <w:r w:rsidRPr="00683583">
        <w:rPr>
          <w:rFonts w:ascii="Helvetica" w:hAnsi="Helvetica" w:cs="Helvetica"/>
        </w:rPr>
        <w:t xml:space="preserve">o usuário registrado e armazenado no banco de dados </w:t>
      </w:r>
      <w:proofErr w:type="spellStart"/>
      <w:r w:rsidRPr="00683583">
        <w:rPr>
          <w:rFonts w:ascii="Helvetica" w:hAnsi="Helvetica" w:cs="Helvetica"/>
        </w:rPr>
        <w:t>WiSoy</w:t>
      </w:r>
      <w:proofErr w:type="spellEnd"/>
      <w:r w:rsidRPr="00683583">
        <w:rPr>
          <w:rFonts w:ascii="Helvetica" w:hAnsi="Helvetica" w:cs="Helvetica"/>
        </w:rPr>
        <w:t xml:space="preserve"> como sendo Administrador da empresa, poderá incluir usuários secundários (mais de </w:t>
      </w:r>
      <w:r w:rsidRPr="00683583">
        <w:rPr>
          <w:rFonts w:ascii="Helvetica" w:hAnsi="Helvetica" w:cs="Helvetica"/>
        </w:rPr>
        <w:lastRenderedPageBreak/>
        <w:t>um colaborador, se necessário) para acessar o monitoramento na Dashboard através de uma chave de autenticação gerada e novo login com senha e e-mail.</w:t>
      </w:r>
    </w:p>
    <w:p w14:paraId="6CC8FD88" w14:textId="77777777" w:rsidR="00F253EB" w:rsidRDefault="00F253EB" w:rsidP="00E04392">
      <w:pPr>
        <w:rPr>
          <w:rFonts w:ascii="Helvetica" w:hAnsi="Helvetica" w:cs="Helvetica"/>
        </w:rPr>
      </w:pPr>
    </w:p>
    <w:p w14:paraId="3C67B1AC" w14:textId="6BD669EB" w:rsidR="00683583" w:rsidRPr="00F253EB" w:rsidRDefault="00F253EB" w:rsidP="00E04392">
      <w:pPr>
        <w:rPr>
          <w:rFonts w:ascii="Helvetica" w:hAnsi="Helvetica" w:cs="Helvetica"/>
          <w:b/>
          <w:bCs/>
        </w:rPr>
      </w:pPr>
      <w:r w:rsidRPr="00F253EB">
        <w:rPr>
          <w:rFonts w:ascii="Helvetica" w:hAnsi="Helvetica" w:cs="Helvetica"/>
          <w:b/>
          <w:bCs/>
        </w:rPr>
        <w:t>8.senha.html</w:t>
      </w:r>
    </w:p>
    <w:p w14:paraId="3A7A630C" w14:textId="149E75A9" w:rsidR="00683583" w:rsidRDefault="00F253EB" w:rsidP="00E04392">
      <w:pPr>
        <w:rPr>
          <w:rFonts w:ascii="Helvetica" w:hAnsi="Helvetica" w:cs="Helvetica"/>
        </w:rPr>
      </w:pPr>
      <w:r w:rsidRPr="00F253EB">
        <w:rPr>
          <w:rFonts w:ascii="Helvetica" w:hAnsi="Helvetica" w:cs="Helvetica"/>
          <w:noProof/>
        </w:rPr>
        <w:drawing>
          <wp:inline distT="0" distB="0" distL="0" distR="0" wp14:anchorId="42430DCC" wp14:editId="16C6E092">
            <wp:extent cx="5760720" cy="2779395"/>
            <wp:effectExtent l="0" t="0" r="0" b="1905"/>
            <wp:docPr id="35" name="Imagem 35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la de celular com aplicativo abert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8B2B" w14:textId="240E10DA" w:rsidR="000917FB" w:rsidRPr="000917FB" w:rsidRDefault="000917FB" w:rsidP="00E04392">
      <w:pPr>
        <w:rPr>
          <w:rFonts w:ascii="Helvetica" w:hAnsi="Helvetica" w:cs="Helvetica"/>
        </w:rPr>
      </w:pPr>
      <w:r w:rsidRPr="000917FB">
        <w:rPr>
          <w:rFonts w:ascii="Helvetica" w:hAnsi="Helvetica" w:cs="Helvetica"/>
          <w:b/>
          <w:bCs/>
        </w:rPr>
        <w:t>Recuperação de Senha:</w:t>
      </w:r>
      <w:r w:rsidRPr="000917FB">
        <w:rPr>
          <w:rFonts w:ascii="Helvetica" w:hAnsi="Helvetica" w:cs="Helvetica"/>
        </w:rPr>
        <w:t xml:space="preserve"> Através dessa tela, o usuário poderá recuperar a sua senha em caso de perda ou esquecimento, utilizando caracteres minúsculos e maiúsculos e caracteres especiais.</w:t>
      </w:r>
    </w:p>
    <w:p w14:paraId="4ABE1127" w14:textId="77777777" w:rsidR="000917FB" w:rsidRDefault="000917FB" w:rsidP="00E04392">
      <w:pPr>
        <w:rPr>
          <w:rFonts w:ascii="Helvetica" w:hAnsi="Helvetica" w:cs="Helvetica"/>
        </w:rPr>
      </w:pPr>
    </w:p>
    <w:p w14:paraId="3AC42708" w14:textId="6F61CFC9" w:rsidR="00683583" w:rsidRDefault="00F253EB" w:rsidP="00E04392">
      <w:pPr>
        <w:rPr>
          <w:rFonts w:ascii="Helvetica" w:hAnsi="Helvetica" w:cs="Helvetica"/>
          <w:b/>
          <w:bCs/>
        </w:rPr>
      </w:pPr>
      <w:r>
        <w:rPr>
          <w:rFonts w:ascii="Helvetica" w:hAnsi="Helvetica" w:cs="Helvetica"/>
          <w:b/>
          <w:bCs/>
        </w:rPr>
        <w:t>9</w:t>
      </w:r>
      <w:r w:rsidR="00683583" w:rsidRPr="00683583">
        <w:rPr>
          <w:rFonts w:ascii="Helvetica" w:hAnsi="Helvetica" w:cs="Helvetica"/>
          <w:b/>
          <w:bCs/>
        </w:rPr>
        <w:t>.Dashboard</w:t>
      </w:r>
    </w:p>
    <w:p w14:paraId="5C7EE65A" w14:textId="095B1E21" w:rsidR="00683583" w:rsidRPr="00683583" w:rsidRDefault="00683583" w:rsidP="00E04392">
      <w:pPr>
        <w:rPr>
          <w:b/>
          <w:bCs/>
        </w:rPr>
      </w:pPr>
      <w:r w:rsidRPr="00683583">
        <w:rPr>
          <w:rFonts w:ascii="Helvetica" w:hAnsi="Helvetica" w:cs="Helvetica"/>
        </w:rPr>
        <w:t>Dashboard: A</w:t>
      </w:r>
      <w:r>
        <w:rPr>
          <w:rFonts w:ascii="Helvetica" w:hAnsi="Helvetica" w:cs="Helvetica"/>
        </w:rPr>
        <w:t>s</w:t>
      </w:r>
      <w:r w:rsidRPr="00683583">
        <w:rPr>
          <w:rFonts w:ascii="Helvetica" w:hAnsi="Helvetica" w:cs="Helvetica"/>
        </w:rPr>
        <w:t xml:space="preserve"> tela</w:t>
      </w:r>
      <w:r>
        <w:rPr>
          <w:rFonts w:ascii="Helvetica" w:hAnsi="Helvetica" w:cs="Helvetica"/>
        </w:rPr>
        <w:t>s</w:t>
      </w:r>
      <w:r w:rsidRPr="00683583">
        <w:rPr>
          <w:rFonts w:ascii="Helvetica" w:hAnsi="Helvetica" w:cs="Helvetica"/>
        </w:rPr>
        <w:t xml:space="preserve"> d</w:t>
      </w:r>
      <w:r>
        <w:rPr>
          <w:rFonts w:ascii="Helvetica" w:hAnsi="Helvetica" w:cs="Helvetica"/>
        </w:rPr>
        <w:t>o</w:t>
      </w:r>
      <w:r w:rsidRPr="00683583">
        <w:rPr>
          <w:rFonts w:ascii="Helvetica" w:hAnsi="Helvetica" w:cs="Helvetica"/>
        </w:rPr>
        <w:t xml:space="preserve"> </w:t>
      </w:r>
      <w:proofErr w:type="spellStart"/>
      <w:r w:rsidRPr="00683583">
        <w:rPr>
          <w:rFonts w:ascii="Helvetica" w:hAnsi="Helvetica" w:cs="Helvetica"/>
        </w:rPr>
        <w:t>DashBoard</w:t>
      </w:r>
      <w:proofErr w:type="spellEnd"/>
      <w:r w:rsidRPr="00683583">
        <w:rPr>
          <w:rFonts w:ascii="Helvetica" w:hAnsi="Helvetica" w:cs="Helvetica"/>
        </w:rPr>
        <w:t xml:space="preserve"> contêm uma barra de navegação vertical (</w:t>
      </w:r>
      <w:proofErr w:type="spellStart"/>
      <w:r w:rsidRPr="00683583">
        <w:rPr>
          <w:rFonts w:ascii="Helvetica" w:hAnsi="Helvetica" w:cs="Helvetica"/>
        </w:rPr>
        <w:t>sidebar</w:t>
      </w:r>
      <w:proofErr w:type="spellEnd"/>
      <w:r w:rsidRPr="00683583">
        <w:rPr>
          <w:rFonts w:ascii="Helvetica" w:hAnsi="Helvetica" w:cs="Helvetica"/>
        </w:rPr>
        <w:t xml:space="preserve">) à esquerda. A visualização principal do usuário contém dados de </w:t>
      </w:r>
      <w:proofErr w:type="spellStart"/>
      <w:r w:rsidRPr="00683583">
        <w:rPr>
          <w:rFonts w:ascii="Helvetica" w:hAnsi="Helvetica" w:cs="Helvetica"/>
        </w:rPr>
        <w:t>analytics</w:t>
      </w:r>
      <w:proofErr w:type="spellEnd"/>
      <w:r w:rsidRPr="00683583">
        <w:rPr>
          <w:rFonts w:ascii="Helvetica" w:hAnsi="Helvetica" w:cs="Helvetica"/>
        </w:rPr>
        <w:t>, gráfico dinâmico com os registros do banco de dados alocado em nuvem em tempo real relacionado a umidade do solo, relatório de registros semanal e mensal para tomada de decisão e cadastro de colaboradores.</w:t>
      </w:r>
    </w:p>
    <w:p w14:paraId="1ABA5FAB" w14:textId="77777777" w:rsidR="00DD7E87" w:rsidRDefault="00DD7E87" w:rsidP="00E04392"/>
    <w:p w14:paraId="273A8423" w14:textId="77777777" w:rsidR="00E04392" w:rsidRPr="00336677" w:rsidRDefault="00E04392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AEBF375" w14:textId="77777777" w:rsidR="00E04392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8E78096" w14:textId="73F78163" w:rsidR="00E04392" w:rsidRDefault="00E04392" w:rsidP="00E04392"/>
    <w:p w14:paraId="792BA707" w14:textId="1AB39F52" w:rsidR="00683583" w:rsidRDefault="00683583" w:rsidP="00E04392"/>
    <w:p w14:paraId="77F3D64A" w14:textId="75B34AD5" w:rsidR="00683583" w:rsidRDefault="00683583" w:rsidP="00E04392"/>
    <w:p w14:paraId="7A4AB41A" w14:textId="77777777" w:rsidR="00F253EB" w:rsidRDefault="00F253EB" w:rsidP="00E04392"/>
    <w:p w14:paraId="4CAC7F3F" w14:textId="2686F6E7" w:rsidR="009B3ADC" w:rsidRPr="002F6CD7" w:rsidRDefault="00667180" w:rsidP="009B3ADC">
      <w:pPr>
        <w:pStyle w:val="Ttulo2"/>
        <w:rPr>
          <w:b/>
        </w:rPr>
      </w:pPr>
      <w:bookmarkStart w:id="23" w:name="_Toc73427780"/>
      <w:r>
        <w:rPr>
          <w:b/>
        </w:rPr>
        <w:lastRenderedPageBreak/>
        <w:t>MÉTRICAS</w:t>
      </w:r>
      <w:bookmarkEnd w:id="23"/>
    </w:p>
    <w:p w14:paraId="12251B81" w14:textId="0586BBA0" w:rsidR="00A66D62" w:rsidRDefault="00A66D62" w:rsidP="00A66D62">
      <w:pPr>
        <w:ind w:firstLine="720"/>
        <w:rPr>
          <w:rFonts w:eastAsia="Arial"/>
        </w:rPr>
      </w:pPr>
      <w:r>
        <w:rPr>
          <w:rFonts w:eastAsia="Arial"/>
        </w:rPr>
        <w:t xml:space="preserve">Os estágios podem ser divididos em Fase vegetativa, floração, enchimento de grãos e maturação. </w:t>
      </w:r>
    </w:p>
    <w:p w14:paraId="1CD88AB2" w14:textId="77777777" w:rsidR="00A66D62" w:rsidRDefault="00A66D62" w:rsidP="00A66D62">
      <w:pPr>
        <w:ind w:firstLine="720"/>
        <w:rPr>
          <w:rFonts w:eastAsia="Arial"/>
        </w:rPr>
      </w:pPr>
    </w:p>
    <w:p w14:paraId="349CD4CB" w14:textId="060BC17C" w:rsidR="00A66D62" w:rsidRDefault="00A66D62" w:rsidP="00A66D62">
      <w:pPr>
        <w:ind w:firstLine="720"/>
        <w:rPr>
          <w:rFonts w:eastAsia="Arial"/>
        </w:rPr>
      </w:pPr>
      <w:r>
        <w:rPr>
          <w:rFonts w:eastAsia="Arial"/>
        </w:rPr>
        <w:t xml:space="preserve">A </w:t>
      </w:r>
      <w:proofErr w:type="spellStart"/>
      <w:r>
        <w:rPr>
          <w:rFonts w:eastAsia="Arial"/>
          <w:i/>
        </w:rPr>
        <w:t>Wisoy</w:t>
      </w:r>
      <w:proofErr w:type="spellEnd"/>
      <w:r>
        <w:rPr>
          <w:rFonts w:eastAsia="Arial"/>
        </w:rPr>
        <w:t xml:space="preserve"> irá aprimorar o cultivo em todas as fases, principalmente nas fases que necessitam de um abundante sistema de irrigação e verificação da umidade em solo, sendo as mais importantes para a definição da qualidade e melhor proveito da genética do grão da soja, o que irá proporcionar que a safra chegue nas condições ideais para a colheita.</w:t>
      </w:r>
    </w:p>
    <w:p w14:paraId="0C0A630E" w14:textId="77777777" w:rsidR="00A66D62" w:rsidRDefault="00A66D62" w:rsidP="00A66D62">
      <w:pPr>
        <w:ind w:firstLine="720"/>
      </w:pPr>
    </w:p>
    <w:p w14:paraId="59AF9BE0" w14:textId="77777777" w:rsidR="009B3ADC" w:rsidRPr="009B3ADC" w:rsidRDefault="009B3ADC" w:rsidP="009B3ADC">
      <w:r w:rsidRPr="009B3ADC">
        <w:t>Os teores ideais de umidade para cada fase de desenvolvimento podem ser observados abaixo:</w:t>
      </w:r>
    </w:p>
    <w:p w14:paraId="0E061A8A" w14:textId="77777777" w:rsidR="009B3ADC" w:rsidRDefault="009B3ADC" w:rsidP="009B3ADC"/>
    <w:p w14:paraId="64269943" w14:textId="7A2ACE2E" w:rsidR="009B3ADC" w:rsidRDefault="009B3ADC" w:rsidP="009B3ADC">
      <w:r w:rsidRPr="009B3ADC">
        <w:rPr>
          <w:noProof/>
        </w:rPr>
        <w:drawing>
          <wp:inline distT="0" distB="0" distL="0" distR="0" wp14:anchorId="595D65B4" wp14:editId="5221FA1E">
            <wp:extent cx="5760720" cy="3108325"/>
            <wp:effectExtent l="0" t="0" r="0" b="0"/>
            <wp:docPr id="6" name="Picture 1562675041" descr="Gráfic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8CE8369-97B8-47BC-8C74-599BB3DD925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562675041" descr="Gráfico&#10;&#10;Descrição gerada automaticamente">
                      <a:extLst>
                        <a:ext uri="{FF2B5EF4-FFF2-40B4-BE49-F238E27FC236}">
                          <a16:creationId xmlns:a16="http://schemas.microsoft.com/office/drawing/2014/main" id="{18CE8369-97B8-47BC-8C74-599BB3DD9255}"/>
                        </a:ext>
                      </a:extLst>
                    </pic:cNvPr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734A6FB" w14:textId="03368925" w:rsidR="0047790F" w:rsidRDefault="0047790F" w:rsidP="009B3ADC">
      <w:r w:rsidRPr="0047790F">
        <w:lastRenderedPageBreak/>
        <w:drawing>
          <wp:inline distT="0" distB="0" distL="0" distR="0" wp14:anchorId="11345D71" wp14:editId="20F178DE">
            <wp:extent cx="5262716" cy="3332522"/>
            <wp:effectExtent l="0" t="0" r="14605" b="1270"/>
            <wp:docPr id="30" name="Gráfico 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14:paraId="5E37F9F3" w14:textId="723919D5" w:rsidR="0047790F" w:rsidRDefault="0047790F" w:rsidP="009B3ADC">
      <w:r w:rsidRPr="0047790F">
        <w:drawing>
          <wp:inline distT="0" distB="0" distL="0" distR="0" wp14:anchorId="783AA0B9" wp14:editId="7C34D54A">
            <wp:extent cx="5314335" cy="3538998"/>
            <wp:effectExtent l="0" t="0" r="635" b="4445"/>
            <wp:docPr id="36" name="Gráfico 3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13A1042E" w14:textId="05C8FE21" w:rsidR="0047790F" w:rsidRDefault="0047790F" w:rsidP="009B3ADC">
      <w:r w:rsidRPr="0047790F">
        <w:lastRenderedPageBreak/>
        <w:drawing>
          <wp:inline distT="0" distB="0" distL="0" distR="0" wp14:anchorId="0AC9F7C1" wp14:editId="013270B2">
            <wp:extent cx="5422490" cy="3421011"/>
            <wp:effectExtent l="0" t="0" r="6985" b="8255"/>
            <wp:docPr id="37" name="Gráfico 3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14:paraId="66CBA247" w14:textId="77777777" w:rsidR="009B3ADC" w:rsidRDefault="009B3ADC" w:rsidP="009B3ADC"/>
    <w:p w14:paraId="005DDC05" w14:textId="77777777" w:rsidR="00E04392" w:rsidRPr="00336677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B10A1A7" w14:textId="77777777" w:rsidR="00A66A93" w:rsidRDefault="00A66A93" w:rsidP="00B30672">
      <w:pPr>
        <w:sectPr w:rsidR="00A66A93">
          <w:headerReference w:type="even" r:id="rId52"/>
          <w:headerReference w:type="default" r:id="rId53"/>
          <w:footerReference w:type="even" r:id="rId54"/>
          <w:footerReference w:type="default" r:id="rId55"/>
          <w:headerReference w:type="first" r:id="rId56"/>
          <w:footerReference w:type="first" r:id="rId57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19"/>
    <w:p w14:paraId="08165F76" w14:textId="77777777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4" w:name="_Toc73427781"/>
      <w:r>
        <w:lastRenderedPageBreak/>
        <w:t>implantação do projeto</w:t>
      </w:r>
      <w:bookmarkEnd w:id="24"/>
    </w:p>
    <w:p w14:paraId="359CDB91" w14:textId="77777777" w:rsidR="008F3EFD" w:rsidRDefault="008F3EFD" w:rsidP="008F3EFD"/>
    <w:p w14:paraId="5DA00C83" w14:textId="77777777" w:rsidR="008F3EFD" w:rsidRPr="00192CAB" w:rsidRDefault="008F3EFD" w:rsidP="008F3EFD">
      <w:pPr>
        <w:pStyle w:val="Ttulo2"/>
        <w:rPr>
          <w:b/>
        </w:rPr>
      </w:pPr>
      <w:bookmarkStart w:id="25" w:name="_Toc73427782"/>
      <w:r w:rsidRPr="00192CAB">
        <w:rPr>
          <w:b/>
        </w:rPr>
        <w:t>Manual de Instalação da solução</w:t>
      </w:r>
      <w:bookmarkEnd w:id="25"/>
      <w:r w:rsidRPr="00192CAB">
        <w:rPr>
          <w:b/>
        </w:rPr>
        <w:t xml:space="preserve"> </w:t>
      </w:r>
    </w:p>
    <w:p w14:paraId="0FAD730B" w14:textId="1C172E1E" w:rsidR="00D67B38" w:rsidRDefault="00D67B38" w:rsidP="008F3EFD">
      <w:pPr>
        <w:rPr>
          <w:rStyle w:val="jsgrdq"/>
          <w:color w:val="1F1F1F"/>
        </w:rPr>
      </w:pPr>
      <w:r w:rsidRPr="00D67B38">
        <w:rPr>
          <w:rStyle w:val="jsgrdq"/>
          <w:color w:val="1F1F1F"/>
        </w:rPr>
        <w:t xml:space="preserve">A aplicação web </w:t>
      </w:r>
      <w:proofErr w:type="spellStart"/>
      <w:r w:rsidRPr="00D67B38">
        <w:rPr>
          <w:rStyle w:val="jsgrdq"/>
          <w:color w:val="1F1F1F"/>
        </w:rPr>
        <w:t>WiSoy</w:t>
      </w:r>
      <w:proofErr w:type="spellEnd"/>
      <w:r w:rsidRPr="00D67B38">
        <w:rPr>
          <w:rStyle w:val="jsgrdq"/>
          <w:color w:val="1F1F1F"/>
        </w:rPr>
        <w:t xml:space="preserve"> foi desenvolvida para facilitar a tomada de decisão dos clientes </w:t>
      </w:r>
      <w:r w:rsidR="00A4456C">
        <w:rPr>
          <w:rStyle w:val="jsgrdq"/>
          <w:color w:val="1F1F1F"/>
        </w:rPr>
        <w:t xml:space="preserve">produtores de Soja </w:t>
      </w:r>
      <w:r w:rsidRPr="00D67B38">
        <w:rPr>
          <w:rStyle w:val="jsgrdq"/>
          <w:color w:val="1F1F1F"/>
        </w:rPr>
        <w:t>e proporciona completa leitura e medição de umidade do solo em tempo real.</w:t>
      </w:r>
    </w:p>
    <w:p w14:paraId="1849673C" w14:textId="77777777" w:rsidR="00937C67" w:rsidRPr="00937C67" w:rsidRDefault="00937C67" w:rsidP="008F3EFD">
      <w:pPr>
        <w:rPr>
          <w:rStyle w:val="jsgrdq"/>
          <w:color w:val="1F1F1F"/>
          <w:u w:val="single"/>
        </w:rPr>
      </w:pPr>
    </w:p>
    <w:p w14:paraId="1AF72F8F" w14:textId="5C775B34" w:rsidR="00D67B38" w:rsidRDefault="00D67B38" w:rsidP="008F3EFD">
      <w:pPr>
        <w:rPr>
          <w:rStyle w:val="jsgrdq"/>
          <w:color w:val="1F1F1F"/>
        </w:rPr>
      </w:pPr>
      <w:r>
        <w:rPr>
          <w:rStyle w:val="jsgrdq"/>
          <w:color w:val="1F1F1F"/>
        </w:rPr>
        <w:t>Instruções Gerais</w:t>
      </w:r>
      <w:r w:rsidR="00A4456C">
        <w:rPr>
          <w:rStyle w:val="jsgrdq"/>
          <w:color w:val="1F1F1F"/>
        </w:rPr>
        <w:t xml:space="preserve"> </w:t>
      </w:r>
      <w:r w:rsidR="001E4E6F">
        <w:rPr>
          <w:rStyle w:val="jsgrdq"/>
          <w:color w:val="1F1F1F"/>
        </w:rPr>
        <w:t>e</w:t>
      </w:r>
      <w:r w:rsidR="00A4456C">
        <w:rPr>
          <w:rStyle w:val="jsgrdq"/>
          <w:color w:val="1F1F1F"/>
        </w:rPr>
        <w:t xml:space="preserve"> usabilidade da Aplicação Web</w:t>
      </w:r>
      <w:r>
        <w:rPr>
          <w:rStyle w:val="jsgrdq"/>
          <w:color w:val="1F1F1F"/>
        </w:rPr>
        <w:t>:</w:t>
      </w:r>
    </w:p>
    <w:p w14:paraId="4154BB21" w14:textId="6ED57AE3" w:rsidR="00D67B38" w:rsidRPr="00D67B38" w:rsidRDefault="00D67B38" w:rsidP="00D67B38">
      <w:pPr>
        <w:pStyle w:val="04xlpa"/>
        <w:rPr>
          <w:rFonts w:ascii="Arial" w:hAnsi="Arial" w:cs="Arial"/>
          <w:color w:val="1F1F1F"/>
        </w:rPr>
      </w:pPr>
      <w:r w:rsidRPr="00B640DA">
        <w:rPr>
          <w:rStyle w:val="jsgrdq"/>
          <w:rFonts w:ascii="Arial" w:hAnsi="Arial" w:cs="Arial"/>
          <w:b/>
          <w:bCs/>
          <w:color w:val="1F1F1F"/>
        </w:rPr>
        <w:t>a</w:t>
      </w:r>
      <w:r w:rsidRPr="00D67B38">
        <w:rPr>
          <w:rStyle w:val="jsgrdq"/>
          <w:rFonts w:ascii="Arial" w:hAnsi="Arial" w:cs="Arial"/>
          <w:color w:val="1F1F1F"/>
        </w:rPr>
        <w:t xml:space="preserve">. </w:t>
      </w:r>
      <w:r w:rsidR="00A4456C">
        <w:rPr>
          <w:rStyle w:val="jsgrdq"/>
          <w:rFonts w:ascii="Arial" w:hAnsi="Arial" w:cs="Arial"/>
          <w:color w:val="1F1F1F"/>
        </w:rPr>
        <w:t>O usuário deve a</w:t>
      </w:r>
      <w:r w:rsidRPr="00D67B38">
        <w:rPr>
          <w:rStyle w:val="jsgrdq"/>
          <w:rFonts w:ascii="Arial" w:hAnsi="Arial" w:cs="Arial"/>
          <w:color w:val="1F1F1F"/>
        </w:rPr>
        <w:t>cess</w:t>
      </w:r>
      <w:r>
        <w:rPr>
          <w:rStyle w:val="jsgrdq"/>
          <w:rFonts w:ascii="Arial" w:hAnsi="Arial" w:cs="Arial"/>
          <w:color w:val="1F1F1F"/>
        </w:rPr>
        <w:t>ar</w:t>
      </w:r>
      <w:r w:rsidRPr="00D67B38">
        <w:rPr>
          <w:rStyle w:val="jsgrdq"/>
          <w:rFonts w:ascii="Arial" w:hAnsi="Arial" w:cs="Arial"/>
          <w:color w:val="1F1F1F"/>
        </w:rPr>
        <w:t xml:space="preserve"> o site da </w:t>
      </w:r>
      <w:proofErr w:type="spellStart"/>
      <w:r w:rsidRPr="00D67B38">
        <w:rPr>
          <w:rStyle w:val="jsgrdq"/>
          <w:rFonts w:ascii="Arial" w:hAnsi="Arial" w:cs="Arial"/>
          <w:color w:val="1F1F1F"/>
        </w:rPr>
        <w:t>WiSoy</w:t>
      </w:r>
      <w:proofErr w:type="spellEnd"/>
      <w:r w:rsidRPr="00D67B38">
        <w:rPr>
          <w:rStyle w:val="jsgrdq"/>
          <w:rFonts w:ascii="Arial" w:hAnsi="Arial" w:cs="Arial"/>
          <w:color w:val="1F1F1F"/>
        </w:rPr>
        <w:t>;</w:t>
      </w:r>
    </w:p>
    <w:p w14:paraId="6A9BB01C" w14:textId="5A4EA45D" w:rsidR="00D67B38" w:rsidRPr="00D67B38" w:rsidRDefault="00D67B38" w:rsidP="00D67B38">
      <w:pPr>
        <w:pStyle w:val="04xlpa"/>
        <w:rPr>
          <w:rFonts w:ascii="Arial" w:hAnsi="Arial" w:cs="Arial"/>
          <w:color w:val="1F1F1F"/>
        </w:rPr>
      </w:pPr>
      <w:r w:rsidRPr="00B640DA">
        <w:rPr>
          <w:rStyle w:val="jsgrdq"/>
          <w:rFonts w:ascii="Arial" w:hAnsi="Arial" w:cs="Arial"/>
          <w:b/>
          <w:bCs/>
          <w:color w:val="1F1F1F"/>
        </w:rPr>
        <w:t>b</w:t>
      </w:r>
      <w:r w:rsidRPr="00D67B38">
        <w:rPr>
          <w:rStyle w:val="jsgrdq"/>
          <w:rFonts w:ascii="Arial" w:hAnsi="Arial" w:cs="Arial"/>
          <w:color w:val="1F1F1F"/>
        </w:rPr>
        <w:t>.</w:t>
      </w:r>
      <w:r w:rsidR="00A4456C">
        <w:rPr>
          <w:rStyle w:val="jsgrdq"/>
          <w:rFonts w:ascii="Arial" w:hAnsi="Arial" w:cs="Arial"/>
          <w:color w:val="1F1F1F"/>
        </w:rPr>
        <w:t xml:space="preserve"> O Usuário deve se c</w:t>
      </w:r>
      <w:r w:rsidRPr="00D67B38">
        <w:rPr>
          <w:rStyle w:val="jsgrdq"/>
          <w:rFonts w:ascii="Arial" w:hAnsi="Arial" w:cs="Arial"/>
          <w:color w:val="1F1F1F"/>
        </w:rPr>
        <w:t>adastr</w:t>
      </w:r>
      <w:r>
        <w:rPr>
          <w:rStyle w:val="jsgrdq"/>
          <w:rFonts w:ascii="Arial" w:hAnsi="Arial" w:cs="Arial"/>
          <w:color w:val="1F1F1F"/>
        </w:rPr>
        <w:t>ar</w:t>
      </w:r>
      <w:r w:rsidRPr="00D67B38">
        <w:rPr>
          <w:rStyle w:val="jsgrdq"/>
          <w:rFonts w:ascii="Arial" w:hAnsi="Arial" w:cs="Arial"/>
          <w:color w:val="1F1F1F"/>
        </w:rPr>
        <w:t xml:space="preserve"> </w:t>
      </w:r>
      <w:r w:rsidR="00A4456C">
        <w:rPr>
          <w:rStyle w:val="jsgrdq"/>
          <w:rFonts w:ascii="Arial" w:hAnsi="Arial" w:cs="Arial"/>
          <w:color w:val="1F1F1F"/>
        </w:rPr>
        <w:t>no site na navegação “Cadastro”</w:t>
      </w:r>
      <w:r w:rsidRPr="00D67B38">
        <w:rPr>
          <w:rStyle w:val="jsgrdq"/>
          <w:rFonts w:ascii="Arial" w:hAnsi="Arial" w:cs="Arial"/>
          <w:color w:val="1F1F1F"/>
        </w:rPr>
        <w:t xml:space="preserve"> e </w:t>
      </w:r>
      <w:r w:rsidR="00A4456C">
        <w:rPr>
          <w:rStyle w:val="jsgrdq"/>
          <w:rFonts w:ascii="Arial" w:hAnsi="Arial" w:cs="Arial"/>
          <w:color w:val="1F1F1F"/>
        </w:rPr>
        <w:t xml:space="preserve">imputar os dados </w:t>
      </w:r>
      <w:r w:rsidR="001E4E6F">
        <w:rPr>
          <w:rStyle w:val="jsgrdq"/>
          <w:rFonts w:ascii="Arial" w:hAnsi="Arial" w:cs="Arial"/>
          <w:color w:val="1F1F1F"/>
        </w:rPr>
        <w:t xml:space="preserve">pessoais </w:t>
      </w:r>
      <w:r w:rsidR="00A4456C">
        <w:rPr>
          <w:rStyle w:val="jsgrdq"/>
          <w:rFonts w:ascii="Arial" w:hAnsi="Arial" w:cs="Arial"/>
          <w:color w:val="1F1F1F"/>
        </w:rPr>
        <w:t>solicitados para se logar.</w:t>
      </w:r>
    </w:p>
    <w:p w14:paraId="418E28E7" w14:textId="46DB5384" w:rsidR="00B640DA" w:rsidRDefault="00D67B38" w:rsidP="00B640DA">
      <w:pPr>
        <w:pStyle w:val="04xlpa"/>
        <w:rPr>
          <w:rStyle w:val="jsgrdq"/>
          <w:rFonts w:ascii="Arial" w:hAnsi="Arial" w:cs="Arial"/>
          <w:color w:val="1F1F1F"/>
        </w:rPr>
      </w:pPr>
      <w:r w:rsidRPr="00B640DA">
        <w:rPr>
          <w:rStyle w:val="jsgrdq"/>
          <w:rFonts w:ascii="Arial" w:hAnsi="Arial" w:cs="Arial"/>
          <w:b/>
          <w:bCs/>
          <w:color w:val="1F1F1F"/>
        </w:rPr>
        <w:t>c</w:t>
      </w:r>
      <w:r w:rsidRPr="00D67B38">
        <w:rPr>
          <w:rStyle w:val="jsgrdq"/>
          <w:rFonts w:ascii="Arial" w:hAnsi="Arial" w:cs="Arial"/>
          <w:color w:val="1F1F1F"/>
        </w:rPr>
        <w:t>.</w:t>
      </w:r>
      <w:r w:rsidR="00B640DA">
        <w:rPr>
          <w:rStyle w:val="jsgrdq"/>
          <w:rFonts w:ascii="Arial" w:hAnsi="Arial" w:cs="Arial"/>
          <w:color w:val="1F1F1F"/>
        </w:rPr>
        <w:t xml:space="preserve"> Após o usuário realizar o cadastro, ele será </w:t>
      </w:r>
      <w:proofErr w:type="spellStart"/>
      <w:r w:rsidR="00B640DA">
        <w:rPr>
          <w:rStyle w:val="jsgrdq"/>
          <w:rFonts w:ascii="Arial" w:hAnsi="Arial" w:cs="Arial"/>
          <w:color w:val="1F1F1F"/>
        </w:rPr>
        <w:t>redirecioando</w:t>
      </w:r>
      <w:proofErr w:type="spellEnd"/>
      <w:r w:rsidR="00B640DA">
        <w:rPr>
          <w:rStyle w:val="jsgrdq"/>
          <w:rFonts w:ascii="Arial" w:hAnsi="Arial" w:cs="Arial"/>
          <w:color w:val="1F1F1F"/>
        </w:rPr>
        <w:t xml:space="preserve"> à página de login para imputar os seus dados e será direcionado à página de visualização</w:t>
      </w:r>
      <w:r w:rsidRPr="00D67B38">
        <w:rPr>
          <w:rStyle w:val="jsgrdq"/>
          <w:rFonts w:ascii="Arial" w:hAnsi="Arial" w:cs="Arial"/>
          <w:color w:val="1F1F1F"/>
        </w:rPr>
        <w:t xml:space="preserve"> </w:t>
      </w:r>
      <w:r w:rsidR="00B640DA">
        <w:rPr>
          <w:rStyle w:val="jsgrdq"/>
          <w:rFonts w:ascii="Arial" w:hAnsi="Arial" w:cs="Arial"/>
          <w:color w:val="1F1F1F"/>
        </w:rPr>
        <w:t>dos</w:t>
      </w:r>
      <w:r w:rsidRPr="00D67B38">
        <w:rPr>
          <w:rStyle w:val="jsgrdq"/>
          <w:rFonts w:ascii="Arial" w:hAnsi="Arial" w:cs="Arial"/>
          <w:color w:val="1F1F1F"/>
        </w:rPr>
        <w:t xml:space="preserve"> dados captados pelos sensores </w:t>
      </w:r>
      <w:r>
        <w:rPr>
          <w:rStyle w:val="jsgrdq"/>
          <w:rFonts w:ascii="Arial" w:hAnsi="Arial" w:cs="Arial"/>
          <w:color w:val="1F1F1F"/>
        </w:rPr>
        <w:t>na</w:t>
      </w:r>
      <w:r w:rsidRPr="00D67B38">
        <w:rPr>
          <w:rStyle w:val="jsgrdq"/>
          <w:rFonts w:ascii="Arial" w:hAnsi="Arial" w:cs="Arial"/>
          <w:color w:val="1F1F1F"/>
        </w:rPr>
        <w:t xml:space="preserve"> plantação através dos gráficos</w:t>
      </w:r>
      <w:r>
        <w:rPr>
          <w:rStyle w:val="jsgrdq"/>
          <w:rFonts w:ascii="Arial" w:hAnsi="Arial" w:cs="Arial"/>
          <w:color w:val="1F1F1F"/>
        </w:rPr>
        <w:t xml:space="preserve"> para tomada de decisão.</w:t>
      </w:r>
      <w:r w:rsidRPr="00D67B38">
        <w:rPr>
          <w:rStyle w:val="jsgrdq"/>
          <w:rFonts w:ascii="Arial" w:hAnsi="Arial" w:cs="Arial"/>
          <w:color w:val="1F1F1F"/>
        </w:rPr>
        <w:t xml:space="preserve"> </w:t>
      </w:r>
      <w:bookmarkStart w:id="26" w:name="_Toc73427783"/>
    </w:p>
    <w:p w14:paraId="671FDA9F" w14:textId="4B792340" w:rsidR="00B640DA" w:rsidRPr="00B640DA" w:rsidRDefault="00B640DA" w:rsidP="00B640DA">
      <w:pPr>
        <w:pStyle w:val="04xlpa"/>
        <w:rPr>
          <w:rStyle w:val="jsgrdq"/>
          <w:rFonts w:ascii="Arial" w:hAnsi="Arial" w:cs="Arial"/>
          <w:color w:val="1F1F1F"/>
          <w:u w:val="single"/>
        </w:rPr>
      </w:pPr>
    </w:p>
    <w:p w14:paraId="4A26736F" w14:textId="6862FE5D" w:rsidR="00B640DA" w:rsidRPr="00B640DA" w:rsidRDefault="00B640DA" w:rsidP="00B640DA">
      <w:pPr>
        <w:pStyle w:val="Ttulo2"/>
        <w:rPr>
          <w:rStyle w:val="jsgrdq"/>
          <w:b/>
          <w:bCs w:val="0"/>
          <w:color w:val="1F1F1F"/>
        </w:rPr>
      </w:pPr>
      <w:r w:rsidRPr="00B640DA">
        <w:rPr>
          <w:rStyle w:val="jsgrdq"/>
          <w:b/>
          <w:bCs w:val="0"/>
          <w:color w:val="1F1F1F"/>
        </w:rPr>
        <w:lastRenderedPageBreak/>
        <w:t>PROCESSO DE ATENDIMENTO E SUPORTE</w:t>
      </w:r>
    </w:p>
    <w:bookmarkEnd w:id="26"/>
    <w:p w14:paraId="5AB81715" w14:textId="338B33D4" w:rsidR="006A24E6" w:rsidRDefault="00840284" w:rsidP="006A24E6">
      <w:r>
        <w:rPr>
          <w:noProof/>
        </w:rPr>
        <w:drawing>
          <wp:inline distT="0" distB="0" distL="0" distR="0" wp14:anchorId="7E501F68" wp14:editId="2CDB5ACC">
            <wp:extent cx="5760720" cy="3862070"/>
            <wp:effectExtent l="0" t="0" r="0" b="0"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D023" w14:textId="77777777" w:rsidR="006A24E6" w:rsidRPr="006A24E6" w:rsidRDefault="006A24E6" w:rsidP="006A24E6"/>
    <w:p w14:paraId="6FF3F045" w14:textId="48EBA4F1" w:rsidR="00B640DA" w:rsidRPr="00B640DA" w:rsidRDefault="00B640DA" w:rsidP="00B640DA">
      <w:pPr>
        <w:jc w:val="left"/>
        <w:rPr>
          <w:rFonts w:cs="Arial"/>
          <w:bCs/>
          <w:color w:val="000000"/>
        </w:rPr>
      </w:pPr>
      <w:r>
        <w:rPr>
          <w:rFonts w:cs="Arial"/>
          <w:bCs/>
          <w:color w:val="000000"/>
        </w:rPr>
        <w:tab/>
        <w:t xml:space="preserve">O diagrama de processo de </w:t>
      </w:r>
      <w:r w:rsidRPr="00B640DA">
        <w:rPr>
          <w:rFonts w:cs="Arial"/>
          <w:bCs/>
          <w:color w:val="000000"/>
        </w:rPr>
        <w:t>atendimento</w:t>
      </w:r>
      <w:r>
        <w:rPr>
          <w:rFonts w:cs="Arial"/>
          <w:bCs/>
          <w:color w:val="000000"/>
        </w:rPr>
        <w:t xml:space="preserve"> e suporte tem como objetivo auxiliar o usuário nas tomadas de</w:t>
      </w:r>
      <w:r w:rsidR="001E4E6F">
        <w:rPr>
          <w:rFonts w:cs="Arial"/>
          <w:bCs/>
          <w:color w:val="000000"/>
        </w:rPr>
        <w:t xml:space="preserve"> decisões</w:t>
      </w:r>
      <w:r>
        <w:rPr>
          <w:rFonts w:cs="Arial"/>
          <w:bCs/>
          <w:color w:val="000000"/>
        </w:rPr>
        <w:t xml:space="preserve"> em casos de incidentes de causas conhecidas ou não.</w:t>
      </w:r>
    </w:p>
    <w:p w14:paraId="78F6AB04" w14:textId="77777777" w:rsidR="00B640DA" w:rsidRDefault="00B640DA" w:rsidP="008F3EFD"/>
    <w:p w14:paraId="76C0843E" w14:textId="65FA8E31" w:rsidR="006A24E6" w:rsidRPr="0047790F" w:rsidRDefault="008F3EFD" w:rsidP="008F3EFD">
      <w:pPr>
        <w:rPr>
          <w:b/>
          <w:bCs/>
        </w:rPr>
      </w:pPr>
      <w:r w:rsidRPr="00B640DA">
        <w:rPr>
          <w:b/>
          <w:bCs/>
        </w:rPr>
        <w:t>Canais de atendimento</w:t>
      </w:r>
      <w:r w:rsidR="006A24E6" w:rsidRPr="00B640DA">
        <w:rPr>
          <w:b/>
          <w:bCs/>
        </w:rPr>
        <w:t>:</w:t>
      </w:r>
    </w:p>
    <w:p w14:paraId="77E2BECC" w14:textId="0EE1929D" w:rsidR="00A360F8" w:rsidRDefault="0047790F" w:rsidP="008F3EFD">
      <w:hyperlink r:id="rId59" w:history="1">
        <w:r w:rsidRPr="00B56CE0">
          <w:rPr>
            <w:rStyle w:val="Hyperlink"/>
          </w:rPr>
          <w:t>jira@wisoy.atlassian.net</w:t>
        </w:r>
      </w:hyperlink>
    </w:p>
    <w:p w14:paraId="4B4B8EA8" w14:textId="794BCB22" w:rsidR="0047790F" w:rsidRDefault="0047790F" w:rsidP="008F3EFD">
      <w:r w:rsidRPr="0047790F">
        <w:drawing>
          <wp:inline distT="0" distB="0" distL="0" distR="0" wp14:anchorId="6BBCD5AE" wp14:editId="465E57A4">
            <wp:extent cx="1738928" cy="2254231"/>
            <wp:effectExtent l="0" t="0" r="0" b="0"/>
            <wp:docPr id="38" name="Imagem 2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2" descr="Código QR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928" cy="225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48F1" w14:textId="4B7C5F01" w:rsidR="00A360F8" w:rsidRDefault="00A360F8" w:rsidP="008F3EFD"/>
    <w:p w14:paraId="77B931A7" w14:textId="582DCDC8" w:rsidR="00BF7970" w:rsidRDefault="00B640DA" w:rsidP="00B640DA">
      <w:pPr>
        <w:rPr>
          <w:noProof/>
        </w:rPr>
      </w:pPr>
      <w:r w:rsidRPr="00E37E77">
        <w:rPr>
          <w:noProof/>
        </w:rPr>
        <w:t xml:space="preserve">O diagrama criado </w:t>
      </w:r>
      <w:r>
        <w:rPr>
          <w:noProof/>
        </w:rPr>
        <w:t>pelo</w:t>
      </w:r>
      <w:r w:rsidRPr="00E37E77">
        <w:rPr>
          <w:noProof/>
        </w:rPr>
        <w:t xml:space="preserve"> </w:t>
      </w:r>
      <w:r>
        <w:rPr>
          <w:noProof/>
        </w:rPr>
        <w:t>grupo</w:t>
      </w:r>
      <w:r w:rsidRPr="00E37E77">
        <w:rPr>
          <w:noProof/>
        </w:rPr>
        <w:t xml:space="preserve"> a primeiro momento é genérico para quaisquer p</w:t>
      </w:r>
      <w:r>
        <w:rPr>
          <w:noProof/>
        </w:rPr>
        <w:t>roblemas.</w:t>
      </w:r>
    </w:p>
    <w:p w14:paraId="50B8066C" w14:textId="25CCF97C" w:rsidR="00BF7970" w:rsidRDefault="00BF7970" w:rsidP="00BF7970">
      <w:pPr>
        <w:rPr>
          <w:noProof/>
        </w:rPr>
      </w:pPr>
      <w:r>
        <w:rPr>
          <w:noProof/>
        </w:rPr>
        <w:t>Inputamos alguns incidentes na plataforma de Help Desk para fins de testes</w:t>
      </w:r>
      <w:r w:rsidR="00B640DA">
        <w:rPr>
          <w:noProof/>
        </w:rPr>
        <w:t xml:space="preserve">, </w:t>
      </w:r>
      <w:r>
        <w:rPr>
          <w:noProof/>
        </w:rPr>
        <w:t xml:space="preserve">foram inclusos alguns </w:t>
      </w:r>
      <w:r w:rsidR="00B640DA">
        <w:rPr>
          <w:noProof/>
        </w:rPr>
        <w:t xml:space="preserve">incidentes </w:t>
      </w:r>
      <w:r>
        <w:rPr>
          <w:noProof/>
        </w:rPr>
        <w:t xml:space="preserve">passíveis de </w:t>
      </w:r>
      <w:r w:rsidR="00115048">
        <w:rPr>
          <w:noProof/>
        </w:rPr>
        <w:t>resolução</w:t>
      </w:r>
      <w:r w:rsidR="00B640DA">
        <w:rPr>
          <w:noProof/>
        </w:rPr>
        <w:t xml:space="preserve">. </w:t>
      </w:r>
    </w:p>
    <w:p w14:paraId="0CBA53D8" w14:textId="0171244A" w:rsidR="00B640DA" w:rsidRDefault="00B640DA" w:rsidP="00BF7970">
      <w:pPr>
        <w:rPr>
          <w:noProof/>
        </w:rPr>
      </w:pPr>
      <w:r w:rsidRPr="00E37E77">
        <w:rPr>
          <w:noProof/>
        </w:rPr>
        <w:t>Caso a solução</w:t>
      </w:r>
      <w:r w:rsidR="00BF7970">
        <w:rPr>
          <w:noProof/>
        </w:rPr>
        <w:t xml:space="preserve"> técnica</w:t>
      </w:r>
      <w:r w:rsidRPr="00E37E77">
        <w:rPr>
          <w:noProof/>
        </w:rPr>
        <w:t xml:space="preserve"> pare de funcionar</w:t>
      </w:r>
      <w:r w:rsidR="00BF7970">
        <w:rPr>
          <w:noProof/>
        </w:rPr>
        <w:t xml:space="preserve"> e</w:t>
      </w:r>
      <w:r w:rsidRPr="00E37E77">
        <w:rPr>
          <w:noProof/>
        </w:rPr>
        <w:t xml:space="preserve"> </w:t>
      </w:r>
      <w:r w:rsidR="00BF7970">
        <w:rPr>
          <w:noProof/>
        </w:rPr>
        <w:t>o sistema de atendimento seja contatado, serão tomadas as seguintes ações</w:t>
      </w:r>
      <w:r w:rsidRPr="00E37E77">
        <w:rPr>
          <w:noProof/>
        </w:rPr>
        <w:t>:</w:t>
      </w:r>
    </w:p>
    <w:p w14:paraId="632F3B0A" w14:textId="3AA601DA" w:rsidR="00B640DA" w:rsidRPr="00DA5F0E" w:rsidRDefault="00B640DA" w:rsidP="00B640DA">
      <w:pPr>
        <w:pStyle w:val="PargrafodaLista"/>
        <w:rPr>
          <w:b/>
          <w:noProof/>
        </w:rPr>
      </w:pPr>
      <w:r w:rsidRPr="00DA5F0E">
        <w:rPr>
          <w:b/>
          <w:noProof/>
        </w:rPr>
        <w:t xml:space="preserve">Problemas no </w:t>
      </w:r>
      <w:r w:rsidR="00BF7970">
        <w:rPr>
          <w:b/>
          <w:noProof/>
        </w:rPr>
        <w:t>Login</w:t>
      </w:r>
      <w:r w:rsidRPr="00DA5F0E">
        <w:rPr>
          <w:b/>
          <w:noProof/>
        </w:rPr>
        <w:t>?</w:t>
      </w:r>
    </w:p>
    <w:p w14:paraId="25F8E9F7" w14:textId="69A4095C" w:rsidR="00B640DA" w:rsidRDefault="00115048" w:rsidP="00B640DA">
      <w:pPr>
        <w:pStyle w:val="PargrafodaLista"/>
        <w:numPr>
          <w:ilvl w:val="1"/>
          <w:numId w:val="49"/>
        </w:numPr>
        <w:rPr>
          <w:noProof/>
        </w:rPr>
      </w:pPr>
      <w:r w:rsidRPr="00115048">
        <w:rPr>
          <w:noProof/>
        </w:rPr>
        <w:t>V</w:t>
      </w:r>
      <w:r w:rsidR="00B640DA" w:rsidRPr="00115048">
        <w:rPr>
          <w:noProof/>
        </w:rPr>
        <w:t>erificar</w:t>
      </w:r>
      <w:r w:rsidR="00B640DA">
        <w:rPr>
          <w:noProof/>
        </w:rPr>
        <w:t xml:space="preserve"> </w:t>
      </w:r>
      <w:r w:rsidR="00BF7970">
        <w:rPr>
          <w:noProof/>
        </w:rPr>
        <w:t>se os dados inputados pelo usuário estão corretos</w:t>
      </w:r>
      <w:r w:rsidR="00B640DA">
        <w:rPr>
          <w:noProof/>
        </w:rPr>
        <w:t>;</w:t>
      </w:r>
    </w:p>
    <w:p w14:paraId="1DB33C35" w14:textId="58669A2D" w:rsidR="00B640DA" w:rsidRDefault="00115048" w:rsidP="00B640DA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>T</w:t>
      </w:r>
      <w:r w:rsidR="00BF7970">
        <w:rPr>
          <w:noProof/>
        </w:rPr>
        <w:t>entativa de recuperação de senha ou e-mail,</w:t>
      </w:r>
    </w:p>
    <w:p w14:paraId="669D07B9" w14:textId="3DB2F1EE" w:rsidR="00BF7970" w:rsidRDefault="00BF7970" w:rsidP="00B640DA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>Envio de novo login ao usuário.</w:t>
      </w:r>
    </w:p>
    <w:p w14:paraId="6AFB171F" w14:textId="77777777" w:rsidR="00BF7970" w:rsidRDefault="00BF7970" w:rsidP="00BF7970">
      <w:pPr>
        <w:pStyle w:val="PargrafodaLista"/>
        <w:ind w:left="1440"/>
        <w:rPr>
          <w:noProof/>
        </w:rPr>
      </w:pPr>
    </w:p>
    <w:p w14:paraId="7702821F" w14:textId="0B501FE4" w:rsidR="00BF7970" w:rsidRDefault="00BF7970" w:rsidP="00BF7970">
      <w:pPr>
        <w:pStyle w:val="PargrafodaLista"/>
        <w:rPr>
          <w:b/>
          <w:noProof/>
        </w:rPr>
      </w:pPr>
      <w:r w:rsidRPr="00DA5F0E">
        <w:rPr>
          <w:b/>
          <w:noProof/>
        </w:rPr>
        <w:t xml:space="preserve">Problemas no </w:t>
      </w:r>
      <w:r>
        <w:rPr>
          <w:b/>
          <w:noProof/>
        </w:rPr>
        <w:t>Sensor</w:t>
      </w:r>
      <w:r w:rsidRPr="00DA5F0E">
        <w:rPr>
          <w:b/>
          <w:noProof/>
        </w:rPr>
        <w:t>?</w:t>
      </w:r>
    </w:p>
    <w:p w14:paraId="5031A6DE" w14:textId="52CBECCA" w:rsidR="00BF7970" w:rsidRDefault="00BF7970" w:rsidP="00BF7970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>Um técnico da WiSoy será encaminhado à residência do cliente</w:t>
      </w:r>
      <w:r w:rsidR="00115048">
        <w:rPr>
          <w:noProof/>
        </w:rPr>
        <w:t xml:space="preserve"> para fins de resolução do problema técnico</w:t>
      </w:r>
      <w:r>
        <w:rPr>
          <w:noProof/>
        </w:rPr>
        <w:t>;</w:t>
      </w:r>
    </w:p>
    <w:p w14:paraId="068C0A89" w14:textId="364E60A5" w:rsidR="00115048" w:rsidRDefault="00115048" w:rsidP="00115048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 xml:space="preserve">O técnico </w:t>
      </w:r>
      <w:r w:rsidRPr="00E37E77">
        <w:rPr>
          <w:noProof/>
        </w:rPr>
        <w:t>veri</w:t>
      </w:r>
      <w:r>
        <w:rPr>
          <w:noProof/>
        </w:rPr>
        <w:t>ficará as entradas do sensor;</w:t>
      </w:r>
    </w:p>
    <w:p w14:paraId="457CD1DB" w14:textId="6ADA5998" w:rsidR="00115048" w:rsidRDefault="00115048" w:rsidP="00115048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>O técnico verificará se as luzes estão piscando normalmente;</w:t>
      </w:r>
    </w:p>
    <w:p w14:paraId="608B9F37" w14:textId="5B0D74F6" w:rsidR="00115048" w:rsidRDefault="00115048" w:rsidP="00115048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>O técnico verificará se os fios estão conectados corretamente.</w:t>
      </w:r>
      <w:r>
        <w:rPr>
          <w:noProof/>
        </w:rPr>
        <w:tab/>
      </w:r>
    </w:p>
    <w:p w14:paraId="7447EE40" w14:textId="77777777" w:rsidR="00115048" w:rsidRDefault="00115048" w:rsidP="00115048">
      <w:pPr>
        <w:pStyle w:val="PargrafodaLista"/>
        <w:ind w:left="1440"/>
        <w:rPr>
          <w:noProof/>
        </w:rPr>
      </w:pPr>
    </w:p>
    <w:p w14:paraId="6A8A2170" w14:textId="77777777" w:rsidR="00BF7970" w:rsidRDefault="00BF7970" w:rsidP="00BF7970">
      <w:pPr>
        <w:pStyle w:val="PargrafodaLista"/>
        <w:rPr>
          <w:b/>
          <w:noProof/>
        </w:rPr>
      </w:pPr>
    </w:p>
    <w:p w14:paraId="61BAA14C" w14:textId="77777777" w:rsidR="00BF7970" w:rsidRPr="00115048" w:rsidRDefault="00BF7970" w:rsidP="00BF7970">
      <w:pPr>
        <w:pStyle w:val="PargrafodaLista"/>
        <w:rPr>
          <w:b/>
          <w:noProof/>
          <w:u w:val="single"/>
        </w:rPr>
      </w:pPr>
    </w:p>
    <w:p w14:paraId="1C835FE4" w14:textId="77777777" w:rsidR="00BF7970" w:rsidRDefault="00BF7970" w:rsidP="00BF7970">
      <w:pPr>
        <w:pStyle w:val="PargrafodaLista"/>
        <w:ind w:left="1440"/>
        <w:rPr>
          <w:noProof/>
        </w:rPr>
      </w:pPr>
    </w:p>
    <w:p w14:paraId="2BE17C55" w14:textId="77777777" w:rsidR="00BF7970" w:rsidRDefault="00BF7970" w:rsidP="00BF7970">
      <w:pPr>
        <w:pStyle w:val="PargrafodaLista"/>
        <w:rPr>
          <w:noProof/>
        </w:rPr>
      </w:pPr>
    </w:p>
    <w:p w14:paraId="553C73FD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B3AA654" w14:textId="77777777" w:rsidR="00B424CD" w:rsidRDefault="00B424CD" w:rsidP="000C07FE">
      <w:pPr>
        <w:rPr>
          <w:noProof/>
        </w:rPr>
      </w:pPr>
    </w:p>
    <w:p w14:paraId="640B89D4" w14:textId="77777777" w:rsidR="00B424CD" w:rsidRDefault="00B424CD" w:rsidP="000C07FE">
      <w:pPr>
        <w:rPr>
          <w:noProof/>
        </w:rPr>
      </w:pPr>
    </w:p>
    <w:p w14:paraId="469205DB" w14:textId="77777777" w:rsidR="00370E34" w:rsidRDefault="00370E34" w:rsidP="00B13803">
      <w:pPr>
        <w:rPr>
          <w:noProof/>
        </w:rPr>
        <w:sectPr w:rsidR="00370E34">
          <w:headerReference w:type="default" r:id="rId61"/>
          <w:footerReference w:type="default" r:id="rId62"/>
          <w:headerReference w:type="first" r:id="rId63"/>
          <w:footerReference w:type="first" r:id="rId64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77777777" w:rsidR="00370E34" w:rsidRDefault="00D952A5" w:rsidP="00AB1F1F">
      <w:pPr>
        <w:pStyle w:val="FolhadeRostodosCaptulos"/>
      </w:pPr>
      <w:r>
        <w:lastRenderedPageBreak/>
        <w:fldChar w:fldCharType="begin"/>
      </w:r>
      <w:r>
        <w:instrText xml:space="preserve"> REF _Ref125307146 \w </w:instrText>
      </w:r>
      <w:r>
        <w:fldChar w:fldCharType="separate"/>
      </w:r>
      <w:r w:rsidR="008841DA">
        <w:t>5</w:t>
      </w:r>
      <w:r>
        <w:fldChar w:fldCharType="end"/>
      </w:r>
      <w:r w:rsidR="00BB1C7D">
        <w:tab/>
      </w:r>
      <w:r>
        <w:fldChar w:fldCharType="begin"/>
      </w:r>
      <w:r>
        <w:instrText xml:space="preserve"> REF _Ref125307146 </w:instrText>
      </w:r>
      <w:r>
        <w:fldChar w:fldCharType="separate"/>
      </w:r>
      <w:r w:rsidR="008841DA">
        <w:t>CONCLUSÕES</w:t>
      </w:r>
      <w:r>
        <w:fldChar w:fldCharType="end"/>
      </w:r>
    </w:p>
    <w:p w14:paraId="3360A73F" w14:textId="77777777" w:rsidR="00370E34" w:rsidRDefault="00370E34" w:rsidP="00AB1F1F">
      <w:pPr>
        <w:pStyle w:val="Ttulo1"/>
      </w:pPr>
      <w:bookmarkStart w:id="27" w:name="_Ref125307146"/>
      <w:bookmarkStart w:id="28" w:name="_Toc125374527"/>
      <w:bookmarkStart w:id="29" w:name="_Toc156754424"/>
      <w:bookmarkStart w:id="30" w:name="_Toc73427784"/>
      <w:r>
        <w:lastRenderedPageBreak/>
        <w:t>CONCLUSÕES</w:t>
      </w:r>
      <w:bookmarkEnd w:id="27"/>
      <w:bookmarkEnd w:id="28"/>
      <w:bookmarkEnd w:id="29"/>
      <w:bookmarkEnd w:id="30"/>
    </w:p>
    <w:p w14:paraId="1DFCDF8D" w14:textId="77777777" w:rsidR="00573DD1" w:rsidRPr="00192CAB" w:rsidRDefault="00573DD1" w:rsidP="00573DD1">
      <w:pPr>
        <w:pStyle w:val="Ttulo2"/>
        <w:rPr>
          <w:b/>
        </w:rPr>
      </w:pPr>
      <w:bookmarkStart w:id="31" w:name="_Toc73427785"/>
      <w:r w:rsidRPr="00192CAB">
        <w:rPr>
          <w:b/>
        </w:rPr>
        <w:t>resultados</w:t>
      </w:r>
      <w:bookmarkEnd w:id="31"/>
      <w:r w:rsidRPr="00192CAB">
        <w:rPr>
          <w:b/>
        </w:rPr>
        <w:t xml:space="preserve"> </w:t>
      </w:r>
    </w:p>
    <w:p w14:paraId="7C289C36" w14:textId="2BCE6AD7" w:rsidR="00573DD1" w:rsidRDefault="00FF5B9D" w:rsidP="00573DD1">
      <w:r>
        <w:t>Ao final do projeto</w:t>
      </w:r>
      <w:r w:rsidR="00A4456C">
        <w:t xml:space="preserve"> e Sprints</w:t>
      </w:r>
      <w:r>
        <w:t xml:space="preserve">, o grupo cumpriu com os requisitos levantados e </w:t>
      </w:r>
      <w:r w:rsidR="00A4456C">
        <w:t xml:space="preserve">sempre </w:t>
      </w:r>
      <w:r>
        <w:t>documentados.</w:t>
      </w:r>
    </w:p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32" w:name="_Toc73427786"/>
      <w:r w:rsidRPr="00192CAB">
        <w:rPr>
          <w:b/>
        </w:rPr>
        <w:t>Processo de aprendizado com o projeto</w:t>
      </w:r>
      <w:bookmarkEnd w:id="32"/>
      <w:r w:rsidRPr="00192CAB">
        <w:rPr>
          <w:b/>
        </w:rPr>
        <w:t xml:space="preserve"> </w:t>
      </w:r>
    </w:p>
    <w:p w14:paraId="480C4E03" w14:textId="5E0FB69A" w:rsidR="00955706" w:rsidRPr="00FF5B9D" w:rsidRDefault="000710B2" w:rsidP="000710B2">
      <w:pPr>
        <w:rPr>
          <w:u w:val="single"/>
        </w:rPr>
      </w:pPr>
      <w:r>
        <w:t xml:space="preserve">         </w:t>
      </w:r>
      <w:r w:rsidR="00955706">
        <w:t xml:space="preserve">Aprendemos a trabalhar em equipe e aprimoramos tanto a formação técnica quanto a </w:t>
      </w:r>
      <w:r w:rsidR="00955706" w:rsidRPr="00955706">
        <w:rPr>
          <w:i/>
          <w:iCs/>
        </w:rPr>
        <w:t>soft skills</w:t>
      </w:r>
      <w:r w:rsidR="00573DD1" w:rsidRPr="00955706">
        <w:rPr>
          <w:i/>
          <w:iCs/>
        </w:rPr>
        <w:tab/>
      </w:r>
      <w:r w:rsidR="00FF5B9D">
        <w:t xml:space="preserve"> e </w:t>
      </w:r>
      <w:r w:rsidR="00955706">
        <w:t>independência no processo de pesquisas</w:t>
      </w:r>
      <w:r w:rsidR="00FF5B9D">
        <w:t>.</w:t>
      </w:r>
    </w:p>
    <w:p w14:paraId="32D4D990" w14:textId="15BAD260" w:rsidR="00573DD1" w:rsidRPr="00FF5B9D" w:rsidRDefault="00FF5B9D" w:rsidP="000710B2">
      <w:pPr>
        <w:rPr>
          <w:rFonts w:cs="Arial"/>
          <w:color w:val="000000"/>
        </w:rPr>
      </w:pPr>
      <w:r w:rsidRPr="00FF5B9D">
        <w:rPr>
          <w:rFonts w:cs="Arial"/>
          <w:color w:val="000000"/>
        </w:rPr>
        <w:t xml:space="preserve">O grupo sempre prezou pela qualidade na entrega dos projetos e </w:t>
      </w:r>
      <w:r w:rsidR="00A4456C">
        <w:rPr>
          <w:rFonts w:cs="Arial"/>
          <w:color w:val="000000"/>
        </w:rPr>
        <w:t xml:space="preserve">sempre obtivemos </w:t>
      </w:r>
      <w:proofErr w:type="spellStart"/>
      <w:r w:rsidR="00A4456C" w:rsidRPr="00A4456C">
        <w:rPr>
          <w:rFonts w:cs="Arial"/>
          <w:color w:val="000000"/>
        </w:rPr>
        <w:t>harmoniosidade</w:t>
      </w:r>
      <w:proofErr w:type="spellEnd"/>
      <w:r w:rsidR="00A4456C" w:rsidRPr="00A4456C">
        <w:rPr>
          <w:rFonts w:cs="Arial"/>
          <w:color w:val="000000"/>
        </w:rPr>
        <w:t xml:space="preserve"> </w:t>
      </w:r>
      <w:r w:rsidRPr="00FF5B9D">
        <w:rPr>
          <w:rFonts w:cs="Arial"/>
          <w:color w:val="000000"/>
        </w:rPr>
        <w:t xml:space="preserve">em relatividade à horários, sempre nos reunimos </w:t>
      </w:r>
      <w:r w:rsidR="00A4456C">
        <w:rPr>
          <w:rFonts w:cs="Arial"/>
          <w:color w:val="000000"/>
        </w:rPr>
        <w:t xml:space="preserve">com embasamento em agendas planejadas </w:t>
      </w:r>
      <w:r w:rsidRPr="00FF5B9D">
        <w:rPr>
          <w:rFonts w:cs="Arial"/>
          <w:color w:val="000000"/>
        </w:rPr>
        <w:t xml:space="preserve">para aventar ideias e aprimorar os projetos e </w:t>
      </w:r>
      <w:proofErr w:type="gramStart"/>
      <w:r w:rsidR="00A4456C">
        <w:rPr>
          <w:rFonts w:cs="Arial"/>
          <w:color w:val="000000"/>
        </w:rPr>
        <w:t>sempre  estivemos</w:t>
      </w:r>
      <w:proofErr w:type="gramEnd"/>
      <w:r w:rsidR="00A4456C">
        <w:rPr>
          <w:rFonts w:cs="Arial"/>
          <w:color w:val="000000"/>
        </w:rPr>
        <w:t xml:space="preserve"> </w:t>
      </w:r>
      <w:r w:rsidRPr="00FF5B9D">
        <w:rPr>
          <w:rFonts w:cs="Arial"/>
          <w:color w:val="000000"/>
        </w:rPr>
        <w:t xml:space="preserve">abertos </w:t>
      </w:r>
      <w:r w:rsidR="00A4456C">
        <w:rPr>
          <w:rFonts w:cs="Arial"/>
          <w:color w:val="000000"/>
        </w:rPr>
        <w:t>a</w:t>
      </w:r>
      <w:r w:rsidRPr="00FF5B9D">
        <w:rPr>
          <w:rFonts w:cs="Arial"/>
          <w:color w:val="000000"/>
        </w:rPr>
        <w:t xml:space="preserve"> mudanças no escopo mediante planejamento e organização.</w:t>
      </w:r>
    </w:p>
    <w:p w14:paraId="05089A31" w14:textId="77777777" w:rsidR="00573DD1" w:rsidRDefault="00573DD1" w:rsidP="00573DD1"/>
    <w:p w14:paraId="360FFEED" w14:textId="77777777" w:rsidR="00573DD1" w:rsidRPr="00192CAB" w:rsidRDefault="00FD4F54" w:rsidP="00FD4F54">
      <w:pPr>
        <w:pStyle w:val="Ttulo2"/>
        <w:rPr>
          <w:b/>
        </w:rPr>
      </w:pPr>
      <w:bookmarkStart w:id="33" w:name="_Toc73427787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3"/>
      <w:r w:rsidR="00573DD1" w:rsidRPr="00192CAB">
        <w:rPr>
          <w:b/>
        </w:rPr>
        <w:t xml:space="preserve"> </w:t>
      </w:r>
    </w:p>
    <w:p w14:paraId="6573BE8E" w14:textId="5E9F5CA8" w:rsidR="004461B5" w:rsidRDefault="00573DD1" w:rsidP="00573DD1">
      <w:r w:rsidRPr="004B1208">
        <w:tab/>
      </w:r>
      <w:r w:rsidR="00FF5B9D">
        <w:t>O grupo teve uma visão frutífera das entregas dos serviços e projetos</w:t>
      </w:r>
      <w:r w:rsidR="00FF5B9D" w:rsidRPr="00FE760B">
        <w:t xml:space="preserve"> </w:t>
      </w:r>
      <w:r w:rsidR="00FF5B9D">
        <w:t>e orgulho na entrega fina</w:t>
      </w:r>
      <w:r w:rsidR="00FF5B9D" w:rsidRPr="00FE760B">
        <w:t>l</w:t>
      </w:r>
      <w:r w:rsidR="000710B2">
        <w:t xml:space="preserve"> e seus resultados</w:t>
      </w:r>
      <w:r w:rsidR="00FF5B9D" w:rsidRPr="00FE760B">
        <w:t xml:space="preserve">. </w:t>
      </w:r>
      <w:r w:rsidR="00FF5B9D">
        <w:t>Foram meses de dedicação, confiança, eficiência e aprendizados diários</w:t>
      </w:r>
      <w:r w:rsidR="000710B2">
        <w:t xml:space="preserve"> e sempre</w:t>
      </w:r>
      <w:r w:rsidR="00FF5B9D">
        <w:t xml:space="preserve"> reforçando os laços de união em grupo. </w:t>
      </w:r>
      <w:r w:rsidR="00FF5B9D" w:rsidRPr="00FE760B">
        <w:t xml:space="preserve"> </w:t>
      </w:r>
      <w:r w:rsidR="000710B2">
        <w:t xml:space="preserve">Para </w:t>
      </w:r>
      <w:r w:rsidR="00FF5B9D" w:rsidRPr="00FE760B">
        <w:t xml:space="preserve">as versões futuras </w:t>
      </w:r>
      <w:r w:rsidR="000710B2">
        <w:t xml:space="preserve">do projeto </w:t>
      </w:r>
      <w:proofErr w:type="spellStart"/>
      <w:r w:rsidR="000710B2">
        <w:t>WiSoy</w:t>
      </w:r>
      <w:proofErr w:type="spellEnd"/>
      <w:r w:rsidR="000710B2">
        <w:t xml:space="preserve">, </w:t>
      </w:r>
      <w:proofErr w:type="spellStart"/>
      <w:r w:rsidR="000710B2">
        <w:t>projetríamos</w:t>
      </w:r>
      <w:proofErr w:type="spellEnd"/>
      <w:r w:rsidR="000710B2">
        <w:t xml:space="preserve"> e d</w:t>
      </w:r>
      <w:r w:rsidR="004461B5">
        <w:t xml:space="preserve">esenvolveríamos uma solução doméstica que utilizaria sensores Arduino de luminosidade e temperatura que abarcaria outros tipos de plantas. </w:t>
      </w:r>
    </w:p>
    <w:p w14:paraId="660DA111" w14:textId="77777777" w:rsidR="004461B5" w:rsidRPr="00B4335B" w:rsidRDefault="004461B5" w:rsidP="00573DD1">
      <w:pPr>
        <w:rPr>
          <w:u w:val="single"/>
        </w:rPr>
      </w:pPr>
    </w:p>
    <w:p w14:paraId="6B65EE36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B424CD">
      <w:pPr>
        <w:tabs>
          <w:tab w:val="clear" w:pos="851"/>
        </w:tabs>
      </w:pPr>
      <w:bookmarkStart w:id="34" w:name="_Toc124080469"/>
      <w:bookmarkStart w:id="35" w:name="_Toc125201972"/>
      <w:bookmarkStart w:id="36" w:name="_Toc125374528"/>
    </w:p>
    <w:p w14:paraId="7F9A2973" w14:textId="77777777" w:rsidR="00B424CD" w:rsidRPr="00B02D7C" w:rsidRDefault="00B424CD" w:rsidP="00B424CD">
      <w:pPr>
        <w:tabs>
          <w:tab w:val="clear" w:pos="851"/>
        </w:tabs>
        <w:rPr>
          <w:u w:val="single"/>
        </w:rPr>
        <w:sectPr w:rsidR="00B424CD" w:rsidRPr="00B02D7C">
          <w:headerReference w:type="even" r:id="rId65"/>
          <w:headerReference w:type="default" r:id="rId66"/>
          <w:footerReference w:type="default" r:id="rId67"/>
          <w:headerReference w:type="first" r:id="rId68"/>
          <w:footerReference w:type="first" r:id="rId69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37" w:name="_Toc156754425"/>
      <w:bookmarkStart w:id="38" w:name="_Toc73427788"/>
      <w:r w:rsidRPr="00B55442">
        <w:lastRenderedPageBreak/>
        <w:t>ReferÊncias</w:t>
      </w:r>
      <w:bookmarkEnd w:id="34"/>
      <w:bookmarkEnd w:id="35"/>
      <w:bookmarkEnd w:id="36"/>
      <w:bookmarkEnd w:id="37"/>
      <w:bookmarkEnd w:id="38"/>
    </w:p>
    <w:p w14:paraId="0A3363DE" w14:textId="77777777" w:rsidR="00370E34" w:rsidRPr="001645B0" w:rsidRDefault="00370E34" w:rsidP="001645B0">
      <w:pPr>
        <w:shd w:val="clear" w:color="auto" w:fill="FFFFFF" w:themeFill="background1"/>
      </w:pPr>
    </w:p>
    <w:p w14:paraId="1ED9AEA1" w14:textId="2B83E482" w:rsidR="004461B5" w:rsidRPr="00174559" w:rsidRDefault="005900C5" w:rsidP="00885A40">
      <w:pPr>
        <w:shd w:val="clear" w:color="auto" w:fill="FFFFFF" w:themeFill="background1"/>
      </w:pPr>
      <w:r w:rsidRPr="00174559">
        <w:fldChar w:fldCharType="begin"/>
      </w:r>
      <w:r w:rsidR="00370E34" w:rsidRPr="00174559">
        <w:instrText xml:space="preserve"> ADDIN EN.REFLIST </w:instrText>
      </w:r>
      <w:r w:rsidRPr="00174559">
        <w:fldChar w:fldCharType="separate"/>
      </w:r>
    </w:p>
    <w:p w14:paraId="3354AB96" w14:textId="795F4D93" w:rsidR="004461B5" w:rsidRPr="0008546D" w:rsidRDefault="00174559" w:rsidP="00885A40">
      <w:pPr>
        <w:pStyle w:val="SemEspaamento"/>
        <w:shd w:val="clear" w:color="auto" w:fill="FFFFFF" w:themeFill="background1"/>
        <w:rPr>
          <w:u w:val="single"/>
        </w:rPr>
      </w:pPr>
      <w:r>
        <w:t xml:space="preserve">A Saga da Soja no Brasil e no Mundo: </w:t>
      </w:r>
      <w:r w:rsidR="003D2065" w:rsidRPr="00174559">
        <w:t>https://www.agrolink.com.br/colunistas/coluna/a-saga-da-soja-no-brasil-e-no-mundo_400724.htm</w:t>
      </w:r>
      <w:r w:rsidR="0008546D">
        <w:t>l;</w:t>
      </w:r>
    </w:p>
    <w:p w14:paraId="40B44951" w14:textId="5F6D72D4" w:rsidR="00174559" w:rsidRDefault="00174559" w:rsidP="00885A40">
      <w:pPr>
        <w:pStyle w:val="SemEspaamento"/>
        <w:shd w:val="clear" w:color="auto" w:fill="FFFFFF" w:themeFill="background1"/>
      </w:pPr>
    </w:p>
    <w:p w14:paraId="2E5FCC5F" w14:textId="0FDA4341" w:rsidR="00E12F76" w:rsidRDefault="00174559" w:rsidP="00885A40">
      <w:pPr>
        <w:pStyle w:val="SemEspaamento"/>
        <w:shd w:val="clear" w:color="auto" w:fill="FFFFFF" w:themeFill="background1"/>
      </w:pPr>
      <w:r>
        <w:t xml:space="preserve">Managing Soybean Harvest Timing, Moisture to Improve Yield: </w:t>
      </w:r>
      <w:r w:rsidRPr="00174559">
        <w:t>https://cropwatch.unl.edu/managing-soybean-harvest-timing-moisture-improve-yiel</w:t>
      </w:r>
      <w:r w:rsidR="0008546D">
        <w:t>d;</w:t>
      </w:r>
    </w:p>
    <w:p w14:paraId="28AF3E38" w14:textId="77777777" w:rsidR="00174559" w:rsidRPr="00174559" w:rsidRDefault="00174559" w:rsidP="00885A40">
      <w:pPr>
        <w:shd w:val="clear" w:color="auto" w:fill="FFFFFF" w:themeFill="background1"/>
      </w:pPr>
    </w:p>
    <w:p w14:paraId="46DBD0F2" w14:textId="0D8092C3" w:rsidR="00F2517D" w:rsidRDefault="005900C5" w:rsidP="00885A40">
      <w:pPr>
        <w:shd w:val="clear" w:color="auto" w:fill="FFFFFF" w:themeFill="background1"/>
      </w:pPr>
      <w:r w:rsidRPr="00174559">
        <w:fldChar w:fldCharType="end"/>
      </w:r>
      <w:r w:rsidR="00174559">
        <w:t xml:space="preserve">Brasil terá produção recorde de Soja e Milho na Safra 2020/2021 prevê Conab: </w:t>
      </w:r>
      <w:hyperlink r:id="rId70" w:history="1">
        <w:r w:rsidR="00E12F76" w:rsidRPr="00DB4D71">
          <w:rPr>
            <w:rStyle w:val="Hyperlink"/>
          </w:rPr>
          <w:t>https://revistagloborural.globo.com/Noticias/Agricultura/noticia/2020/08/brasil-tera-producao-recorde-de-soja-e-milho-na-safra-20202021-preve-conab.html</w:t>
        </w:r>
      </w:hyperlink>
      <w:r w:rsidR="00E12F76">
        <w:t>;</w:t>
      </w:r>
    </w:p>
    <w:p w14:paraId="188AED8D" w14:textId="24C8023B" w:rsidR="00E12F76" w:rsidRDefault="00E12F76" w:rsidP="00885A40">
      <w:pPr>
        <w:shd w:val="clear" w:color="auto" w:fill="FFFFFF" w:themeFill="background1"/>
      </w:pPr>
    </w:p>
    <w:p w14:paraId="513BEE0A" w14:textId="1A758D7E" w:rsidR="008609A5" w:rsidRPr="008609A5" w:rsidRDefault="00E12F76" w:rsidP="00885A40">
      <w:pPr>
        <w:pStyle w:val="SemEspaamento"/>
        <w:shd w:val="clear" w:color="auto" w:fill="FFFFFF" w:themeFill="background1"/>
      </w:pPr>
      <w:r w:rsidRPr="008609A5">
        <w:t xml:space="preserve">Diferença no percentual de umidade na mesma colheita de soja: </w:t>
      </w:r>
      <w:hyperlink r:id="rId71" w:history="1">
        <w:r w:rsidR="0008546D" w:rsidRPr="00DB4D71">
          <w:rPr>
            <w:rStyle w:val="Hyperlink"/>
          </w:rPr>
          <w:t>https://cropwatch.unl.edu/managing-soybean-harvest-timing-moistureimprove-yield</w:t>
        </w:r>
      </w:hyperlink>
      <w:r w:rsidR="0008546D">
        <w:t xml:space="preserve">; </w:t>
      </w:r>
      <w:r w:rsidRPr="008609A5">
        <w:t xml:space="preserve"> </w:t>
      </w:r>
    </w:p>
    <w:p w14:paraId="2B6B8E51" w14:textId="77777777" w:rsidR="008609A5" w:rsidRPr="008609A5" w:rsidRDefault="008609A5" w:rsidP="00885A40">
      <w:pPr>
        <w:pStyle w:val="SemEspaamento"/>
        <w:shd w:val="clear" w:color="auto" w:fill="FFFFFF" w:themeFill="background1"/>
      </w:pPr>
    </w:p>
    <w:p w14:paraId="0DBE9BA7" w14:textId="590D64A2" w:rsidR="00E12F76" w:rsidRPr="008609A5" w:rsidRDefault="00E12F76" w:rsidP="00885A40">
      <w:pPr>
        <w:pStyle w:val="SemEspaamento"/>
        <w:shd w:val="clear" w:color="auto" w:fill="FFFFFF" w:themeFill="background1"/>
      </w:pPr>
      <w:r w:rsidRPr="008609A5">
        <w:t xml:space="preserve">Tamanho médio da plantação de soja no Mato Grosso: </w:t>
      </w:r>
      <w:hyperlink r:id="rId72" w:history="1">
        <w:r w:rsidR="0008546D" w:rsidRPr="00DB4D71">
          <w:rPr>
            <w:rStyle w:val="Hyperlink"/>
          </w:rPr>
          <w:t>https://ocj.com/2020/02/how-big-are-soybean-farms-in-brazil/</w:t>
        </w:r>
      </w:hyperlink>
      <w:r w:rsidR="0008546D">
        <w:t xml:space="preserve">; </w:t>
      </w:r>
    </w:p>
    <w:p w14:paraId="3CD23B93" w14:textId="77777777" w:rsidR="00E12F76" w:rsidRPr="008609A5" w:rsidRDefault="00E12F76" w:rsidP="00885A40">
      <w:pPr>
        <w:pStyle w:val="SemEspaamento"/>
        <w:shd w:val="clear" w:color="auto" w:fill="FFFFFF" w:themeFill="background1"/>
      </w:pPr>
    </w:p>
    <w:p w14:paraId="21B97A61" w14:textId="743B38B2" w:rsidR="00E12F76" w:rsidRPr="008609A5" w:rsidRDefault="00E12F76" w:rsidP="00885A40">
      <w:pPr>
        <w:pStyle w:val="SemEspaamento"/>
        <w:shd w:val="clear" w:color="auto" w:fill="FFFFFF" w:themeFill="background1"/>
      </w:pPr>
      <w:r w:rsidRPr="008609A5">
        <w:t xml:space="preserve"> O valor da saca de soja:  </w:t>
      </w:r>
      <w:hyperlink r:id="rId73" w:anchor=":~:text=O%20valor%20da%20saca%20da,em%20R%24%20162%2C36" w:history="1">
        <w:r w:rsidR="0008546D" w:rsidRPr="00DB4D71">
          <w:rPr>
            <w:rStyle w:val="Hyperlink"/>
          </w:rPr>
          <w:t>https://www.melhorcambio.com/soja-hoje#:~:text=O%20valor%20da%20saca%20da,em%20R%24%20162%2C36</w:t>
        </w:r>
      </w:hyperlink>
      <w:r w:rsidR="0008546D">
        <w:t>;</w:t>
      </w:r>
      <w:r w:rsidRPr="008609A5">
        <w:t xml:space="preserve"> </w:t>
      </w:r>
    </w:p>
    <w:p w14:paraId="72E0A386" w14:textId="77777777" w:rsidR="00E12F76" w:rsidRPr="008609A5" w:rsidRDefault="00E12F76" w:rsidP="00885A40">
      <w:pPr>
        <w:pStyle w:val="SemEspaamento"/>
        <w:shd w:val="clear" w:color="auto" w:fill="FFFFFF" w:themeFill="background1"/>
      </w:pPr>
    </w:p>
    <w:p w14:paraId="280A5A44" w14:textId="63B87B2A" w:rsidR="00E12F76" w:rsidRPr="008609A5" w:rsidRDefault="00E12F76" w:rsidP="00885A40">
      <w:pPr>
        <w:pStyle w:val="SemEspaamento"/>
        <w:shd w:val="clear" w:color="auto" w:fill="FFFFFF" w:themeFill="background1"/>
      </w:pPr>
      <w:r w:rsidRPr="008609A5">
        <w:t xml:space="preserve">Automação da irrigação no mundo e sua demanda de mercado: </w:t>
      </w:r>
      <w:hyperlink r:id="rId74" w:history="1">
        <w:r w:rsidR="008609A5" w:rsidRPr="00DB4D71">
          <w:rPr>
            <w:rStyle w:val="Hyperlink"/>
          </w:rPr>
          <w:t>https://www.globenewswire.com/newsrelease/2020/04/27/2022172/0/en/The-irrigation-automation-market-isprojected-to-grow-at-a-CAGR-of-18-5-from-2020-to-2025</w:t>
        </w:r>
      </w:hyperlink>
      <w:r w:rsidR="008609A5">
        <w:t xml:space="preserve">; </w:t>
      </w:r>
    </w:p>
    <w:p w14:paraId="1E362FFD" w14:textId="7A6C4224" w:rsidR="00E12F76" w:rsidRDefault="00E12F76" w:rsidP="00885A40">
      <w:pPr>
        <w:shd w:val="clear" w:color="auto" w:fill="FFFFFF" w:themeFill="background1"/>
      </w:pPr>
    </w:p>
    <w:p w14:paraId="263247D4" w14:textId="77777777" w:rsidR="00E12F76" w:rsidRPr="00174559" w:rsidRDefault="00E12F76" w:rsidP="00174559">
      <w:pPr>
        <w:shd w:val="clear" w:color="auto" w:fill="FFFFFF" w:themeFill="background1"/>
        <w:rPr>
          <w:rFonts w:cs="Arial"/>
          <w:b/>
          <w:bCs/>
        </w:rPr>
      </w:pPr>
    </w:p>
    <w:sectPr w:rsidR="00E12F76" w:rsidRPr="00174559" w:rsidSect="008B07EE">
      <w:headerReference w:type="default" r:id="rId75"/>
      <w:footerReference w:type="default" r:id="rId76"/>
      <w:headerReference w:type="first" r:id="rId77"/>
      <w:footerReference w:type="first" r:id="rId78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AD0529" w14:textId="77777777" w:rsidR="00D952A5" w:rsidRDefault="00D952A5">
      <w:r>
        <w:separator/>
      </w:r>
    </w:p>
    <w:p w14:paraId="76ABDF9E" w14:textId="77777777" w:rsidR="00D952A5" w:rsidRDefault="00D952A5"/>
    <w:p w14:paraId="3AAE958D" w14:textId="77777777" w:rsidR="00D952A5" w:rsidRDefault="00D952A5"/>
    <w:p w14:paraId="56AC2474" w14:textId="77777777" w:rsidR="00D952A5" w:rsidRDefault="00D952A5"/>
  </w:endnote>
  <w:endnote w:type="continuationSeparator" w:id="0">
    <w:p w14:paraId="726CB930" w14:textId="77777777" w:rsidR="00D952A5" w:rsidRDefault="00D952A5">
      <w:r>
        <w:continuationSeparator/>
      </w:r>
    </w:p>
    <w:p w14:paraId="50095E9F" w14:textId="77777777" w:rsidR="00D952A5" w:rsidRDefault="00D952A5"/>
    <w:p w14:paraId="127FE117" w14:textId="77777777" w:rsidR="00D952A5" w:rsidRDefault="00D952A5"/>
    <w:p w14:paraId="4EEAF557" w14:textId="77777777" w:rsidR="00D952A5" w:rsidRDefault="00D952A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43540" w14:textId="77777777" w:rsidR="00555AE7" w:rsidRDefault="005900C5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555AE7" w:rsidRDefault="00555AE7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AD817" w14:textId="77777777" w:rsidR="00555AE7" w:rsidRDefault="00555AE7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ACDD6" w14:textId="77777777" w:rsidR="00555AE7" w:rsidRDefault="00555AE7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A65DA" w14:textId="77777777" w:rsidR="00555AE7" w:rsidRDefault="00555AE7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4DEE5" w14:textId="77777777" w:rsidR="00555AE7" w:rsidRDefault="00555AE7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D4F5B" w14:textId="77777777" w:rsidR="00555AE7" w:rsidRDefault="00555AE7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9474" w14:textId="77777777" w:rsidR="00555AE7" w:rsidRDefault="00555AE7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1EE1B" w14:textId="77777777" w:rsidR="00555AE7" w:rsidRDefault="00555AE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AE8C8" w14:textId="77777777" w:rsidR="00555AE7" w:rsidRDefault="00555AE7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A890D" w14:textId="77777777" w:rsidR="00555AE7" w:rsidRDefault="00555AE7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DEA69" w14:textId="77777777" w:rsidR="00555AE7" w:rsidRDefault="00555AE7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585D6" w14:textId="77777777" w:rsidR="00555AE7" w:rsidRDefault="00555AE7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4C65D" w14:textId="77777777" w:rsidR="00555AE7" w:rsidRDefault="00555AE7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DA5F8" w14:textId="77777777" w:rsidR="00555AE7" w:rsidRDefault="00555AE7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E5CF1" w14:textId="77777777" w:rsidR="00555AE7" w:rsidRDefault="00555AE7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2F3AB" w14:textId="77777777" w:rsidR="00555AE7" w:rsidRDefault="00555AE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F364EC" w14:textId="77777777" w:rsidR="00D952A5" w:rsidRDefault="00D952A5">
      <w:r>
        <w:separator/>
      </w:r>
    </w:p>
    <w:p w14:paraId="5D7390E4" w14:textId="77777777" w:rsidR="00D952A5" w:rsidRDefault="00D952A5"/>
    <w:p w14:paraId="358A6EE5" w14:textId="77777777" w:rsidR="00D952A5" w:rsidRDefault="00D952A5"/>
    <w:p w14:paraId="1ACD0888" w14:textId="77777777" w:rsidR="00D952A5" w:rsidRDefault="00D952A5"/>
  </w:footnote>
  <w:footnote w:type="continuationSeparator" w:id="0">
    <w:p w14:paraId="434D21E9" w14:textId="77777777" w:rsidR="00D952A5" w:rsidRDefault="00D952A5">
      <w:r>
        <w:continuationSeparator/>
      </w:r>
    </w:p>
    <w:p w14:paraId="011AAE75" w14:textId="77777777" w:rsidR="00D952A5" w:rsidRDefault="00D952A5"/>
    <w:p w14:paraId="77A36490" w14:textId="77777777" w:rsidR="00D952A5" w:rsidRDefault="00D952A5"/>
    <w:p w14:paraId="5255F301" w14:textId="77777777" w:rsidR="00D952A5" w:rsidRDefault="00D952A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B893C" w14:textId="00E269DB" w:rsidR="00555AE7" w:rsidRDefault="00CB2FBD" w:rsidP="008828E4">
    <w:pPr>
      <w:ind w:right="360"/>
    </w:pPr>
    <w:r>
      <w:rPr>
        <w:noProof/>
      </w:rPr>
      <w:drawing>
        <wp:inline distT="0" distB="0" distL="0" distR="0" wp14:anchorId="0903AAF0" wp14:editId="338874D8">
          <wp:extent cx="890294" cy="748030"/>
          <wp:effectExtent l="0" t="0" r="5080" b="0"/>
          <wp:docPr id="5" name="Imagem 5" descr="Desenho de um cachorro&#10;&#10;Descrição gerada automaticamente com confiança mé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m 5" descr="Desenho de um cachorro&#10;&#10;Descrição gerada automaticamente com confiança média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03432" cy="75906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60123F">
      <w:rPr>
        <w:noProof/>
      </w:rPr>
      <w:drawing>
        <wp:anchor distT="0" distB="0" distL="114300" distR="114300" simplePos="0" relativeHeight="251658752" behindDoc="0" locked="0" layoutInCell="1" allowOverlap="1" wp14:anchorId="2FA78417" wp14:editId="5199324B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347CC" w14:textId="77777777" w:rsidR="00555AE7" w:rsidRDefault="00555AE7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3BF7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85CC6" w14:textId="77777777" w:rsidR="00555AE7" w:rsidRDefault="00555AE7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CB5D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3BE3502D" w:rsidR="00555AE7" w:rsidRDefault="00555AE7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E76476"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7B9645E" wp14:editId="1C7E7F38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9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CE0BEA" id="Line 10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" o:allowincell="f"/>
          </w:pict>
        </mc:Fallback>
      </mc:AlternateContent>
    </w:r>
    <w:r>
      <w:rPr>
        <w:b/>
        <w:color w:val="808080"/>
        <w:sz w:val="20"/>
      </w:rPr>
      <w:t>2</w:t>
    </w:r>
  </w:p>
  <w:p w14:paraId="2E57B867" w14:textId="77777777" w:rsidR="00555AE7" w:rsidRDefault="00555AE7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51E6C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555AE7" w:rsidRDefault="00555AE7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07102" w14:textId="77777777" w:rsidR="00555AE7" w:rsidRDefault="00555AE7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804AD" w14:textId="77777777" w:rsidR="00555AE7" w:rsidRDefault="005900C5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A5328"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66E718CB" w:rsidR="00555AE7" w:rsidRPr="00E37DB5" w:rsidRDefault="00E76476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675B047F" wp14:editId="64E95823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8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A978104" id="Line 19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STz42sABAABqAwAADgAAAAAAAAAAAAAAAAAuAgAA&#10;ZHJzL2Uyb0RvYy54bWxQSwECLQAUAAYACAAAACEAzsC349sAAAAGAQAADwAAAAAAAAAAAAAAAAAa&#10;BAAAZHJzL2Rvd25yZXYueG1sUEsFBgAAAAAEAAQA8wAAACIFAAAAAA==&#10;"/>
          </w:pict>
        </mc:Fallback>
      </mc:AlternateContent>
    </w:r>
    <w:r w:rsidR="00555AE7">
      <w:rPr>
        <w:b/>
        <w:color w:val="999999"/>
        <w:sz w:val="20"/>
        <w:szCs w:val="20"/>
      </w:rPr>
      <w:t>ANEXO 2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E0EF6" w14:textId="77777777" w:rsidR="00555AE7" w:rsidRDefault="00555AE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6F75B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6C657E0F" w:rsidR="00555AE7" w:rsidRPr="00E37DB5" w:rsidRDefault="00E76476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20D4412E" wp14:editId="0D721392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97ACD0" id="Line 1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"/>
          </w:pict>
        </mc:Fallback>
      </mc:AlternateContent>
    </w:r>
    <w:r w:rsidR="00555AE7">
      <w:rPr>
        <w:b/>
        <w:color w:val="999999"/>
        <w:sz w:val="20"/>
        <w:szCs w:val="20"/>
      </w:rPr>
      <w:t>INTRODUÇÃO</w:t>
    </w:r>
  </w:p>
  <w:p w14:paraId="5870EA0A" w14:textId="77777777" w:rsidR="00555AE7" w:rsidRDefault="00555AE7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D7094" w14:textId="77777777" w:rsidR="00555AE7" w:rsidRDefault="005900C5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CCA58" w14:textId="77777777" w:rsidR="00555AE7" w:rsidRDefault="00555AE7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FC276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4C85D7B8" w:rsidR="00555AE7" w:rsidRPr="00E37DB5" w:rsidRDefault="00E76476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C11CD91" wp14:editId="293760B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1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803F0A4" id="Line 5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zPj5gMABAABqAwAADgAAAAAAAAAAAAAAAAAuAgAA&#10;ZHJzL2Uyb0RvYy54bWxQSwECLQAUAAYACAAAACEAzsC349sAAAAGAQAADwAAAAAAAAAAAAAAAAAa&#10;BAAAZHJzL2Rvd25yZXYueG1sUEsFBgAAAAAEAAQA8wAAACIFAAAAAA==&#10;"/>
          </w:pict>
        </mc:Fallback>
      </mc:AlternateContent>
    </w:r>
    <w:r w:rsidR="00555AE7">
      <w:rPr>
        <w:b/>
        <w:color w:val="999999"/>
        <w:sz w:val="20"/>
        <w:szCs w:val="20"/>
      </w:rPr>
      <w:t>MATERIAL E MÉTODO</w:t>
    </w:r>
  </w:p>
  <w:p w14:paraId="6BFAFB9A" w14:textId="77777777" w:rsidR="00555AE7" w:rsidRDefault="00555AE7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06359" w14:textId="77777777" w:rsidR="00555AE7" w:rsidRDefault="005900C5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C8E4C" w14:textId="77777777" w:rsidR="00555AE7" w:rsidRDefault="00555AE7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22E6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14801DC2" w:rsidR="00555AE7" w:rsidRDefault="00E76476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70BAAA1" wp14:editId="45D1964F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0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FF66C62" id="Line 7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hE2uI8ABAABqAwAADgAAAAAAAAAAAAAAAAAuAgAA&#10;ZHJzL2Uyb0RvYy54bWxQSwECLQAUAAYACAAAACEAzsC349sAAAAGAQAADwAAAAAAAAAAAAAAAAAa&#10;BAAAZHJzL2Rvd25yZXYueG1sUEsFBgAAAAAEAAQA8wAAACIFAAAAAA==&#10;" o:allowincell="f"/>
          </w:pict>
        </mc:Fallback>
      </mc:AlternateContent>
    </w:r>
    <w:r w:rsidR="00555AE7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AAB7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2FC0EDE"/>
    <w:multiLevelType w:val="multilevel"/>
    <w:tmpl w:val="D8EA3752"/>
    <w:numStyleLink w:val="ListaNumerada-Nmeros"/>
  </w:abstractNum>
  <w:abstractNum w:abstractNumId="14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5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7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8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0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42A73EF"/>
    <w:multiLevelType w:val="multilevel"/>
    <w:tmpl w:val="D8EA3752"/>
    <w:numStyleLink w:val="ListaNumerada-Nmeros"/>
  </w:abstractNum>
  <w:abstractNum w:abstractNumId="23" w15:restartNumberingAfterBreak="0">
    <w:nsid w:val="349F0648"/>
    <w:multiLevelType w:val="hybridMultilevel"/>
    <w:tmpl w:val="2E4EB6FA"/>
    <w:lvl w:ilvl="0" w:tplc="3ECCA8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EA2B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36E5E3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F7EB9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F8BF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86EF8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7643F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BBC69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5366E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5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6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7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21A2C9B"/>
    <w:multiLevelType w:val="hybridMultilevel"/>
    <w:tmpl w:val="C3D2DF8C"/>
    <w:lvl w:ilvl="0" w:tplc="83F00D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687C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C9071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0E8D2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B07C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A637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1867B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C765C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93412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453C4FE9"/>
    <w:multiLevelType w:val="hybridMultilevel"/>
    <w:tmpl w:val="628AC4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31332D"/>
    <w:multiLevelType w:val="hybridMultilevel"/>
    <w:tmpl w:val="0D8285B2"/>
    <w:lvl w:ilvl="0" w:tplc="5FD01B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80C3F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7E20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3E6D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140A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EE0FB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82AD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326B5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8A8EB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5A261AB3"/>
    <w:multiLevelType w:val="multilevel"/>
    <w:tmpl w:val="0416001F"/>
    <w:numStyleLink w:val="111111"/>
  </w:abstractNum>
  <w:abstractNum w:abstractNumId="32" w15:restartNumberingAfterBreak="0">
    <w:nsid w:val="5C1C5EC1"/>
    <w:multiLevelType w:val="multilevel"/>
    <w:tmpl w:val="0416001F"/>
    <w:numStyleLink w:val="111111"/>
  </w:abstractNum>
  <w:abstractNum w:abstractNumId="33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4" w15:restartNumberingAfterBreak="0">
    <w:nsid w:val="6C484779"/>
    <w:multiLevelType w:val="hybridMultilevel"/>
    <w:tmpl w:val="AC8877AE"/>
    <w:lvl w:ilvl="0" w:tplc="0416001B">
      <w:start w:val="1"/>
      <w:numFmt w:val="lowerRoman"/>
      <w:lvlText w:val="%1."/>
      <w:lvlJc w:val="right"/>
      <w:pPr>
        <w:ind w:left="720" w:hanging="360"/>
      </w:pPr>
    </w:lvl>
    <w:lvl w:ilvl="1" w:tplc="4564A1EE">
      <w:start w:val="1"/>
      <w:numFmt w:val="lowerLetter"/>
      <w:lvlText w:val="%2."/>
      <w:lvlJc w:val="left"/>
      <w:pPr>
        <w:ind w:left="1440" w:hanging="360"/>
      </w:pPr>
    </w:lvl>
    <w:lvl w:ilvl="2" w:tplc="B608DC06">
      <w:start w:val="1"/>
      <w:numFmt w:val="lowerRoman"/>
      <w:lvlText w:val="%3."/>
      <w:lvlJc w:val="right"/>
      <w:pPr>
        <w:ind w:left="2160" w:hanging="180"/>
      </w:pPr>
    </w:lvl>
    <w:lvl w:ilvl="3" w:tplc="90C8D5EA">
      <w:start w:val="1"/>
      <w:numFmt w:val="decimal"/>
      <w:lvlText w:val="%4."/>
      <w:lvlJc w:val="left"/>
      <w:pPr>
        <w:ind w:left="2880" w:hanging="360"/>
      </w:pPr>
    </w:lvl>
    <w:lvl w:ilvl="4" w:tplc="F99A1194">
      <w:start w:val="1"/>
      <w:numFmt w:val="lowerLetter"/>
      <w:lvlText w:val="%5."/>
      <w:lvlJc w:val="left"/>
      <w:pPr>
        <w:ind w:left="3600" w:hanging="360"/>
      </w:pPr>
    </w:lvl>
    <w:lvl w:ilvl="5" w:tplc="DF78A26C">
      <w:start w:val="1"/>
      <w:numFmt w:val="lowerRoman"/>
      <w:lvlText w:val="%6."/>
      <w:lvlJc w:val="right"/>
      <w:pPr>
        <w:ind w:left="4320" w:hanging="180"/>
      </w:pPr>
    </w:lvl>
    <w:lvl w:ilvl="6" w:tplc="AB2AD6B6">
      <w:start w:val="1"/>
      <w:numFmt w:val="decimal"/>
      <w:lvlText w:val="%7."/>
      <w:lvlJc w:val="left"/>
      <w:pPr>
        <w:ind w:left="5040" w:hanging="360"/>
      </w:pPr>
    </w:lvl>
    <w:lvl w:ilvl="7" w:tplc="967CB588">
      <w:start w:val="1"/>
      <w:numFmt w:val="lowerLetter"/>
      <w:lvlText w:val="%8."/>
      <w:lvlJc w:val="left"/>
      <w:pPr>
        <w:ind w:left="5760" w:hanging="360"/>
      </w:pPr>
    </w:lvl>
    <w:lvl w:ilvl="8" w:tplc="9F1A54D2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6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7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2"/>
  </w:num>
  <w:num w:numId="23">
    <w:abstractNumId w:val="26"/>
  </w:num>
  <w:num w:numId="24">
    <w:abstractNumId w:val="35"/>
  </w:num>
  <w:num w:numId="25">
    <w:abstractNumId w:val="14"/>
  </w:num>
  <w:num w:numId="26">
    <w:abstractNumId w:val="24"/>
  </w:num>
  <w:num w:numId="27">
    <w:abstractNumId w:val="27"/>
  </w:num>
  <w:num w:numId="28">
    <w:abstractNumId w:val="33"/>
  </w:num>
  <w:num w:numId="29">
    <w:abstractNumId w:val="16"/>
  </w:num>
  <w:num w:numId="30">
    <w:abstractNumId w:val="36"/>
  </w:num>
  <w:num w:numId="31">
    <w:abstractNumId w:val="17"/>
  </w:num>
  <w:num w:numId="32">
    <w:abstractNumId w:val="25"/>
  </w:num>
  <w:num w:numId="33">
    <w:abstractNumId w:val="37"/>
  </w:num>
  <w:num w:numId="34">
    <w:abstractNumId w:val="13"/>
  </w:num>
  <w:num w:numId="35">
    <w:abstractNumId w:val="22"/>
  </w:num>
  <w:num w:numId="36">
    <w:abstractNumId w:val="12"/>
  </w:num>
  <w:num w:numId="37">
    <w:abstractNumId w:val="10"/>
  </w:num>
  <w:num w:numId="38">
    <w:abstractNumId w:val="15"/>
  </w:num>
  <w:num w:numId="39">
    <w:abstractNumId w:val="32"/>
  </w:num>
  <w:num w:numId="40">
    <w:abstractNumId w:val="31"/>
  </w:num>
  <w:num w:numId="41">
    <w:abstractNumId w:val="21"/>
  </w:num>
  <w:num w:numId="42">
    <w:abstractNumId w:val="19"/>
  </w:num>
  <w:num w:numId="43">
    <w:abstractNumId w:val="20"/>
  </w:num>
  <w:num w:numId="44">
    <w:abstractNumId w:val="18"/>
  </w:num>
  <w:num w:numId="45">
    <w:abstractNumId w:val="11"/>
  </w:num>
  <w:num w:numId="46">
    <w:abstractNumId w:val="23"/>
  </w:num>
  <w:num w:numId="47">
    <w:abstractNumId w:val="28"/>
  </w:num>
  <w:num w:numId="48">
    <w:abstractNumId w:val="30"/>
  </w:num>
  <w:num w:numId="49">
    <w:abstractNumId w:val="29"/>
  </w:num>
  <w:num w:numId="50">
    <w:abstractNumId w:val="34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109"/>
    <w:rsid w:val="0006291C"/>
    <w:rsid w:val="000646A8"/>
    <w:rsid w:val="00064F91"/>
    <w:rsid w:val="0006736E"/>
    <w:rsid w:val="000700DF"/>
    <w:rsid w:val="000710B2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546D"/>
    <w:rsid w:val="000865E0"/>
    <w:rsid w:val="000917FB"/>
    <w:rsid w:val="00092D1D"/>
    <w:rsid w:val="0009325B"/>
    <w:rsid w:val="00095FB0"/>
    <w:rsid w:val="000963BB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294E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359B"/>
    <w:rsid w:val="001135D0"/>
    <w:rsid w:val="00115048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5B0"/>
    <w:rsid w:val="00164816"/>
    <w:rsid w:val="0016632A"/>
    <w:rsid w:val="00166D9C"/>
    <w:rsid w:val="00170446"/>
    <w:rsid w:val="00170DFD"/>
    <w:rsid w:val="001724FA"/>
    <w:rsid w:val="00174559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4E6F"/>
    <w:rsid w:val="001E604D"/>
    <w:rsid w:val="001E71EE"/>
    <w:rsid w:val="001E7727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3FB6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BD2"/>
    <w:rsid w:val="002B3FF3"/>
    <w:rsid w:val="002B41FD"/>
    <w:rsid w:val="002B7370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6CD7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2649"/>
    <w:rsid w:val="00324515"/>
    <w:rsid w:val="00324905"/>
    <w:rsid w:val="00327F52"/>
    <w:rsid w:val="0033243C"/>
    <w:rsid w:val="00332E13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6311B"/>
    <w:rsid w:val="00365F70"/>
    <w:rsid w:val="00367906"/>
    <w:rsid w:val="00370E34"/>
    <w:rsid w:val="003712CA"/>
    <w:rsid w:val="00371644"/>
    <w:rsid w:val="00371DCF"/>
    <w:rsid w:val="00372D90"/>
    <w:rsid w:val="003739E4"/>
    <w:rsid w:val="003743E1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068D"/>
    <w:rsid w:val="003C1394"/>
    <w:rsid w:val="003C3519"/>
    <w:rsid w:val="003D1724"/>
    <w:rsid w:val="003D2065"/>
    <w:rsid w:val="003D22A4"/>
    <w:rsid w:val="003D2E8B"/>
    <w:rsid w:val="003D465B"/>
    <w:rsid w:val="003D4E13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2EC3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61B5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2D37"/>
    <w:rsid w:val="00474364"/>
    <w:rsid w:val="0047643B"/>
    <w:rsid w:val="004769BD"/>
    <w:rsid w:val="0047790F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52AD"/>
    <w:rsid w:val="004A741E"/>
    <w:rsid w:val="004B1208"/>
    <w:rsid w:val="004B4349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852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210A"/>
    <w:rsid w:val="0055380C"/>
    <w:rsid w:val="00555AE7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36C1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39A1"/>
    <w:rsid w:val="005C3A29"/>
    <w:rsid w:val="005C6272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9FB"/>
    <w:rsid w:val="005E4F52"/>
    <w:rsid w:val="005E69A7"/>
    <w:rsid w:val="005F2AF3"/>
    <w:rsid w:val="005F4743"/>
    <w:rsid w:val="0060003F"/>
    <w:rsid w:val="0060123F"/>
    <w:rsid w:val="00601FF3"/>
    <w:rsid w:val="00602174"/>
    <w:rsid w:val="006027C6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1F58"/>
    <w:rsid w:val="00614EA7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4AAC"/>
    <w:rsid w:val="00644B79"/>
    <w:rsid w:val="00644F5F"/>
    <w:rsid w:val="0064691E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180"/>
    <w:rsid w:val="00667DDF"/>
    <w:rsid w:val="00670215"/>
    <w:rsid w:val="006711A3"/>
    <w:rsid w:val="00673954"/>
    <w:rsid w:val="00673A97"/>
    <w:rsid w:val="00674FDC"/>
    <w:rsid w:val="00675071"/>
    <w:rsid w:val="00675FA9"/>
    <w:rsid w:val="00680EEE"/>
    <w:rsid w:val="00682909"/>
    <w:rsid w:val="00683583"/>
    <w:rsid w:val="006837E4"/>
    <w:rsid w:val="00683804"/>
    <w:rsid w:val="00683930"/>
    <w:rsid w:val="006839FC"/>
    <w:rsid w:val="0068413B"/>
    <w:rsid w:val="00684865"/>
    <w:rsid w:val="00685E2C"/>
    <w:rsid w:val="00687D97"/>
    <w:rsid w:val="006941FB"/>
    <w:rsid w:val="006972BA"/>
    <w:rsid w:val="006A24E6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6D75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1D33"/>
    <w:rsid w:val="006E3C76"/>
    <w:rsid w:val="006E4F7F"/>
    <w:rsid w:val="006E679E"/>
    <w:rsid w:val="006E6C84"/>
    <w:rsid w:val="006E700F"/>
    <w:rsid w:val="006F19EB"/>
    <w:rsid w:val="006F30A7"/>
    <w:rsid w:val="006F36B3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3CDC"/>
    <w:rsid w:val="007357A3"/>
    <w:rsid w:val="007357E6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70883"/>
    <w:rsid w:val="00771DBE"/>
    <w:rsid w:val="00773DF9"/>
    <w:rsid w:val="007744BF"/>
    <w:rsid w:val="00781781"/>
    <w:rsid w:val="00783AF1"/>
    <w:rsid w:val="0078431A"/>
    <w:rsid w:val="007851F1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3A60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1C78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E89"/>
    <w:rsid w:val="008321E6"/>
    <w:rsid w:val="00835D31"/>
    <w:rsid w:val="00837B51"/>
    <w:rsid w:val="00840284"/>
    <w:rsid w:val="008407BE"/>
    <w:rsid w:val="00841FE3"/>
    <w:rsid w:val="0084214C"/>
    <w:rsid w:val="008456F4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09A5"/>
    <w:rsid w:val="00861528"/>
    <w:rsid w:val="00864550"/>
    <w:rsid w:val="00865BC7"/>
    <w:rsid w:val="00870881"/>
    <w:rsid w:val="008724E6"/>
    <w:rsid w:val="0087518E"/>
    <w:rsid w:val="0087599B"/>
    <w:rsid w:val="00882684"/>
    <w:rsid w:val="008828E4"/>
    <w:rsid w:val="00883A13"/>
    <w:rsid w:val="008841DA"/>
    <w:rsid w:val="008851B4"/>
    <w:rsid w:val="00885A40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C6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06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3ADC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1F89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AC2"/>
    <w:rsid w:val="00A31FD7"/>
    <w:rsid w:val="00A3473E"/>
    <w:rsid w:val="00A360F8"/>
    <w:rsid w:val="00A36119"/>
    <w:rsid w:val="00A37465"/>
    <w:rsid w:val="00A379BB"/>
    <w:rsid w:val="00A4456C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66D62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27CA"/>
    <w:rsid w:val="00A841FB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56E8"/>
    <w:rsid w:val="00AA735F"/>
    <w:rsid w:val="00AB02D9"/>
    <w:rsid w:val="00AB0918"/>
    <w:rsid w:val="00AB16A7"/>
    <w:rsid w:val="00AB1F1F"/>
    <w:rsid w:val="00AB2610"/>
    <w:rsid w:val="00AB313F"/>
    <w:rsid w:val="00AB45C4"/>
    <w:rsid w:val="00AC1DF1"/>
    <w:rsid w:val="00AC552A"/>
    <w:rsid w:val="00AC595A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3561"/>
    <w:rsid w:val="00AF3653"/>
    <w:rsid w:val="00AF5CDB"/>
    <w:rsid w:val="00AF6B28"/>
    <w:rsid w:val="00AF7121"/>
    <w:rsid w:val="00B00442"/>
    <w:rsid w:val="00B0099B"/>
    <w:rsid w:val="00B02D7C"/>
    <w:rsid w:val="00B03AAF"/>
    <w:rsid w:val="00B03C11"/>
    <w:rsid w:val="00B03E4B"/>
    <w:rsid w:val="00B0481D"/>
    <w:rsid w:val="00B048F3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335B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40DA"/>
    <w:rsid w:val="00B66DE3"/>
    <w:rsid w:val="00B67409"/>
    <w:rsid w:val="00B71911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3B9C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3B86"/>
    <w:rsid w:val="00BD4083"/>
    <w:rsid w:val="00BD61A9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BF7970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6C3F"/>
    <w:rsid w:val="00C301CA"/>
    <w:rsid w:val="00C32A5E"/>
    <w:rsid w:val="00C34C86"/>
    <w:rsid w:val="00C3517F"/>
    <w:rsid w:val="00C40F32"/>
    <w:rsid w:val="00C44BE7"/>
    <w:rsid w:val="00C5271D"/>
    <w:rsid w:val="00C52931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6C42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2FBD"/>
    <w:rsid w:val="00CB6050"/>
    <w:rsid w:val="00CB7C1F"/>
    <w:rsid w:val="00CC1121"/>
    <w:rsid w:val="00CC16C5"/>
    <w:rsid w:val="00CC548B"/>
    <w:rsid w:val="00CC7C9E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2F48"/>
    <w:rsid w:val="00CE3A33"/>
    <w:rsid w:val="00CE4201"/>
    <w:rsid w:val="00CE50A4"/>
    <w:rsid w:val="00CE5315"/>
    <w:rsid w:val="00CE67CE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6144"/>
    <w:rsid w:val="00D27FAD"/>
    <w:rsid w:val="00D3108F"/>
    <w:rsid w:val="00D32083"/>
    <w:rsid w:val="00D32C72"/>
    <w:rsid w:val="00D3430A"/>
    <w:rsid w:val="00D40B7E"/>
    <w:rsid w:val="00D40C5F"/>
    <w:rsid w:val="00D41C8D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67B38"/>
    <w:rsid w:val="00D702A9"/>
    <w:rsid w:val="00D702B3"/>
    <w:rsid w:val="00D70E98"/>
    <w:rsid w:val="00D73FA2"/>
    <w:rsid w:val="00D74036"/>
    <w:rsid w:val="00D75947"/>
    <w:rsid w:val="00D817B1"/>
    <w:rsid w:val="00D8262D"/>
    <w:rsid w:val="00D87E8F"/>
    <w:rsid w:val="00D9034D"/>
    <w:rsid w:val="00D90F53"/>
    <w:rsid w:val="00D92BE1"/>
    <w:rsid w:val="00D952A5"/>
    <w:rsid w:val="00D96FB9"/>
    <w:rsid w:val="00D973DB"/>
    <w:rsid w:val="00D9794A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52CB"/>
    <w:rsid w:val="00DD7E87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6E8"/>
    <w:rsid w:val="00DF4B82"/>
    <w:rsid w:val="00DF734F"/>
    <w:rsid w:val="00DF7F27"/>
    <w:rsid w:val="00E003EB"/>
    <w:rsid w:val="00E01428"/>
    <w:rsid w:val="00E023CD"/>
    <w:rsid w:val="00E03040"/>
    <w:rsid w:val="00E04392"/>
    <w:rsid w:val="00E0524A"/>
    <w:rsid w:val="00E06861"/>
    <w:rsid w:val="00E07423"/>
    <w:rsid w:val="00E113E4"/>
    <w:rsid w:val="00E113FB"/>
    <w:rsid w:val="00E12600"/>
    <w:rsid w:val="00E12F76"/>
    <w:rsid w:val="00E15A7E"/>
    <w:rsid w:val="00E1667D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76476"/>
    <w:rsid w:val="00E800BA"/>
    <w:rsid w:val="00E8147E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304C"/>
    <w:rsid w:val="00EE6E79"/>
    <w:rsid w:val="00EF00DE"/>
    <w:rsid w:val="00EF58CB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21218"/>
    <w:rsid w:val="00F2369C"/>
    <w:rsid w:val="00F2376F"/>
    <w:rsid w:val="00F24006"/>
    <w:rsid w:val="00F2517D"/>
    <w:rsid w:val="00F253EB"/>
    <w:rsid w:val="00F27065"/>
    <w:rsid w:val="00F313A0"/>
    <w:rsid w:val="00F31994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6620B"/>
    <w:rsid w:val="00F70118"/>
    <w:rsid w:val="00F708E2"/>
    <w:rsid w:val="00F72999"/>
    <w:rsid w:val="00F73D5D"/>
    <w:rsid w:val="00F7409D"/>
    <w:rsid w:val="00F748B4"/>
    <w:rsid w:val="00F757D8"/>
    <w:rsid w:val="00F773A1"/>
    <w:rsid w:val="00F804FA"/>
    <w:rsid w:val="00F80F61"/>
    <w:rsid w:val="00F8467E"/>
    <w:rsid w:val="00F84D5D"/>
    <w:rsid w:val="00F85C02"/>
    <w:rsid w:val="00F85C85"/>
    <w:rsid w:val="00F86032"/>
    <w:rsid w:val="00F87D13"/>
    <w:rsid w:val="00F93AE2"/>
    <w:rsid w:val="00F95DE4"/>
    <w:rsid w:val="00F95FFF"/>
    <w:rsid w:val="00FA40F0"/>
    <w:rsid w:val="00FA512A"/>
    <w:rsid w:val="00FA51A5"/>
    <w:rsid w:val="00FA5328"/>
    <w:rsid w:val="00FA7DE8"/>
    <w:rsid w:val="00FB082B"/>
    <w:rsid w:val="00FB15CE"/>
    <w:rsid w:val="00FB4EBA"/>
    <w:rsid w:val="00FB6745"/>
    <w:rsid w:val="00FB7294"/>
    <w:rsid w:val="00FC0FEA"/>
    <w:rsid w:val="00FC1E07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4F54"/>
    <w:rsid w:val="00FD5835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286E"/>
    <w:rsid w:val="00FF4076"/>
    <w:rsid w:val="00FF431C"/>
    <w:rsid w:val="00FF53DC"/>
    <w:rsid w:val="00FF5603"/>
    <w:rsid w:val="00FF5B9D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character" w:customStyle="1" w:styleId="jsgrdq">
    <w:name w:val="jsgrdq"/>
    <w:basedOn w:val="Fontepargpadro"/>
    <w:rsid w:val="00D67B38"/>
  </w:style>
  <w:style w:type="paragraph" w:customStyle="1" w:styleId="04xlpa">
    <w:name w:val="_04xlpa"/>
    <w:basedOn w:val="Normal"/>
    <w:rsid w:val="00D67B38"/>
    <w:pPr>
      <w:tabs>
        <w:tab w:val="clear" w:pos="851"/>
      </w:tabs>
      <w:spacing w:before="100" w:beforeAutospacing="1" w:after="100" w:afterAutospacing="1" w:line="240" w:lineRule="auto"/>
      <w:jc w:val="left"/>
    </w:pPr>
    <w:rPr>
      <w:rFonts w:ascii="Times New Roman" w:hAnsi="Times New Roman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A360F8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B640DA"/>
    <w:pPr>
      <w:ind w:left="720"/>
      <w:contextualSpacing/>
    </w:pPr>
    <w:rPr>
      <w:rFonts w:eastAsia="MS Mincho"/>
    </w:rPr>
  </w:style>
  <w:style w:type="paragraph" w:styleId="SemEspaamento">
    <w:name w:val="No Spacing"/>
    <w:uiPriority w:val="1"/>
    <w:qFormat/>
    <w:rsid w:val="00E12F76"/>
    <w:pPr>
      <w:tabs>
        <w:tab w:val="left" w:pos="851"/>
      </w:tabs>
      <w:jc w:val="both"/>
    </w:pPr>
    <w:rPr>
      <w:rFonts w:ascii="Arial" w:hAnsi="Arial"/>
      <w:sz w:val="24"/>
      <w:szCs w:val="24"/>
      <w:lang w:eastAsia="en-US"/>
    </w:rPr>
  </w:style>
  <w:style w:type="table" w:styleId="TabeladeGrade1Clara-nfase1">
    <w:name w:val="Grid Table 1 Light Accent 1"/>
    <w:basedOn w:val="Tabelanormal"/>
    <w:uiPriority w:val="46"/>
    <w:rsid w:val="00733CDC"/>
    <w:rPr>
      <w:rFonts w:eastAsia="MS Mincho"/>
    </w:r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591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8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07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61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547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32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99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2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063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1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3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0719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7.xml"/><Relationship Id="rId21" Type="http://schemas.openxmlformats.org/officeDocument/2006/relationships/image" Target="media/image6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header" Target="header12.xml"/><Relationship Id="rId68" Type="http://schemas.openxmlformats.org/officeDocument/2006/relationships/header" Target="header15.xml"/><Relationship Id="rId16" Type="http://schemas.openxmlformats.org/officeDocument/2006/relationships/footer" Target="footer3.xml"/><Relationship Id="rId11" Type="http://schemas.openxmlformats.org/officeDocument/2006/relationships/footer" Target="footer2.xml"/><Relationship Id="rId24" Type="http://schemas.openxmlformats.org/officeDocument/2006/relationships/footer" Target="footer5.xml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header" Target="header9.xml"/><Relationship Id="rId58" Type="http://schemas.openxmlformats.org/officeDocument/2006/relationships/image" Target="media/image28.png"/><Relationship Id="rId66" Type="http://schemas.openxmlformats.org/officeDocument/2006/relationships/header" Target="header14.xml"/><Relationship Id="rId74" Type="http://schemas.openxmlformats.org/officeDocument/2006/relationships/hyperlink" Target="https://www.globenewswire.com/newsrelease/2020/04/27/2022172/0/en/The-irrigation-automation-market-isprojected-to-grow-at-a-CAGR-of-18-5-from-2020-to-2025" TargetMode="External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header" Target="header11.xml"/><Relationship Id="rId19" Type="http://schemas.openxmlformats.org/officeDocument/2006/relationships/image" Target="media/image4.jpg"/><Relationship Id="rId14" Type="http://schemas.openxmlformats.org/officeDocument/2006/relationships/header" Target="header2.xml"/><Relationship Id="rId22" Type="http://schemas.openxmlformats.org/officeDocument/2006/relationships/header" Target="header5.xml"/><Relationship Id="rId27" Type="http://schemas.openxmlformats.org/officeDocument/2006/relationships/footer" Target="footer7.xml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header" Target="header10.xml"/><Relationship Id="rId64" Type="http://schemas.openxmlformats.org/officeDocument/2006/relationships/footer" Target="footer12.xml"/><Relationship Id="rId69" Type="http://schemas.openxmlformats.org/officeDocument/2006/relationships/footer" Target="footer14.xml"/><Relationship Id="rId77" Type="http://schemas.openxmlformats.org/officeDocument/2006/relationships/header" Target="header17.xml"/><Relationship Id="rId8" Type="http://schemas.openxmlformats.org/officeDocument/2006/relationships/endnotes" Target="endnotes.xml"/><Relationship Id="rId51" Type="http://schemas.openxmlformats.org/officeDocument/2006/relationships/chart" Target="charts/chart3.xml"/><Relationship Id="rId72" Type="http://schemas.openxmlformats.org/officeDocument/2006/relationships/hyperlink" Target="https://ocj.com/2020/02/how-big-are-soybean-farms-in-brazil/" TargetMode="External"/><Relationship Id="rId80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1.jpg"/><Relationship Id="rId17" Type="http://schemas.openxmlformats.org/officeDocument/2006/relationships/footer" Target="footer4.xml"/><Relationship Id="rId25" Type="http://schemas.openxmlformats.org/officeDocument/2006/relationships/footer" Target="footer6.xml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hyperlink" Target="mailto:jira@wisoy.atlassian.net" TargetMode="External"/><Relationship Id="rId67" Type="http://schemas.openxmlformats.org/officeDocument/2006/relationships/footer" Target="footer13.xml"/><Relationship Id="rId20" Type="http://schemas.openxmlformats.org/officeDocument/2006/relationships/image" Target="media/image5.png"/><Relationship Id="rId41" Type="http://schemas.openxmlformats.org/officeDocument/2006/relationships/image" Target="media/image20.png"/><Relationship Id="rId54" Type="http://schemas.openxmlformats.org/officeDocument/2006/relationships/footer" Target="footer8.xml"/><Relationship Id="rId62" Type="http://schemas.openxmlformats.org/officeDocument/2006/relationships/footer" Target="footer11.xml"/><Relationship Id="rId70" Type="http://schemas.openxmlformats.org/officeDocument/2006/relationships/hyperlink" Target="https://revistagloborural.globo.com/Noticias/Agricultura/noticia/2020/08/brasil-tera-producao-recorde-de-soja-e-milho-na-safra-20202021-preve-conab.html" TargetMode="External"/><Relationship Id="rId75" Type="http://schemas.openxmlformats.org/officeDocument/2006/relationships/header" Target="header16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header" Target="header6.xml"/><Relationship Id="rId28" Type="http://schemas.openxmlformats.org/officeDocument/2006/relationships/image" Target="media/image7.jpg"/><Relationship Id="rId36" Type="http://schemas.openxmlformats.org/officeDocument/2006/relationships/image" Target="media/image15.png"/><Relationship Id="rId49" Type="http://schemas.openxmlformats.org/officeDocument/2006/relationships/chart" Target="charts/chart1.xml"/><Relationship Id="rId57" Type="http://schemas.openxmlformats.org/officeDocument/2006/relationships/footer" Target="footer10.xml"/><Relationship Id="rId10" Type="http://schemas.openxmlformats.org/officeDocument/2006/relationships/footer" Target="footer1.xml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header" Target="header8.xml"/><Relationship Id="rId60" Type="http://schemas.openxmlformats.org/officeDocument/2006/relationships/image" Target="media/image29.png"/><Relationship Id="rId65" Type="http://schemas.openxmlformats.org/officeDocument/2006/relationships/header" Target="header13.xml"/><Relationship Id="rId73" Type="http://schemas.openxmlformats.org/officeDocument/2006/relationships/hyperlink" Target="https://www.melhorcambio.com/soja-hoje" TargetMode="External"/><Relationship Id="rId78" Type="http://schemas.openxmlformats.org/officeDocument/2006/relationships/footer" Target="footer16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header" Target="header4.xml"/><Relationship Id="rId39" Type="http://schemas.openxmlformats.org/officeDocument/2006/relationships/image" Target="media/image18.png"/><Relationship Id="rId34" Type="http://schemas.openxmlformats.org/officeDocument/2006/relationships/image" Target="media/image13.png"/><Relationship Id="rId50" Type="http://schemas.openxmlformats.org/officeDocument/2006/relationships/chart" Target="charts/chart2.xml"/><Relationship Id="rId55" Type="http://schemas.openxmlformats.org/officeDocument/2006/relationships/footer" Target="footer9.xml"/><Relationship Id="rId76" Type="http://schemas.openxmlformats.org/officeDocument/2006/relationships/footer" Target="footer15.xml"/><Relationship Id="rId7" Type="http://schemas.openxmlformats.org/officeDocument/2006/relationships/footnotes" Target="footnotes.xml"/><Relationship Id="rId71" Type="http://schemas.openxmlformats.org/officeDocument/2006/relationships/hyperlink" Target="https://cropwatch.unl.edu/managing-soybean-harvest-timing-moistureimprove-yield" TargetMode="External"/><Relationship Id="rId2" Type="http://schemas.openxmlformats.org/officeDocument/2006/relationships/customXml" Target="../customXml/item1.xml"/><Relationship Id="rId29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Germinação</a:t>
            </a:r>
            <a:r>
              <a:rPr lang="pt-BR" baseline="0"/>
              <a:t> (umidade)</a:t>
            </a:r>
            <a:endParaRPr lang="pt-B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Planilha1!$F$3</c:f>
              <c:strCache>
                <c:ptCount val="1"/>
                <c:pt idx="0">
                  <c:v>Germinação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Planilha1!$E$4:$E$8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Planilha1!$F$4:$F$8</c:f>
              <c:numCache>
                <c:formatCode>0%</c:formatCode>
                <c:ptCount val="5"/>
                <c:pt idx="0">
                  <c:v>0.53</c:v>
                </c:pt>
                <c:pt idx="1">
                  <c:v>0.7</c:v>
                </c:pt>
                <c:pt idx="2">
                  <c:v>0.6</c:v>
                </c:pt>
                <c:pt idx="3">
                  <c:v>0.69</c:v>
                </c:pt>
                <c:pt idx="4">
                  <c:v>0.92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B6A-4AA2-BBE2-108FF6D4A641}"/>
            </c:ext>
          </c:extLst>
        </c:ser>
        <c:ser>
          <c:idx val="1"/>
          <c:order val="1"/>
          <c:tx>
            <c:strRef>
              <c:f>Planilha1!$G$3</c:f>
              <c:strCache>
                <c:ptCount val="1"/>
                <c:pt idx="0">
                  <c:v>Emergência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Planilha1!$E$4:$E$8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Planilha1!$G$4:$G$8</c:f>
              <c:numCache>
                <c:formatCode>0%</c:formatCode>
                <c:ptCount val="5"/>
                <c:pt idx="0">
                  <c:v>0.5</c:v>
                </c:pt>
                <c:pt idx="1">
                  <c:v>0.5</c:v>
                </c:pt>
                <c:pt idx="2">
                  <c:v>0.5</c:v>
                </c:pt>
                <c:pt idx="3">
                  <c:v>0.5</c:v>
                </c:pt>
                <c:pt idx="4">
                  <c:v>0.5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B6A-4AA2-BBE2-108FF6D4A641}"/>
            </c:ext>
          </c:extLst>
        </c:ser>
        <c:ser>
          <c:idx val="2"/>
          <c:order val="2"/>
          <c:tx>
            <c:strRef>
              <c:f>Planilha1!$H$3</c:f>
              <c:strCache>
                <c:ptCount val="1"/>
                <c:pt idx="0">
                  <c:v>Alerta (Min)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Planilha1!$E$4:$E$8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Planilha1!$H$4:$H$8</c:f>
              <c:numCache>
                <c:formatCode>0%</c:formatCode>
                <c:ptCount val="5"/>
                <c:pt idx="0">
                  <c:v>0.54</c:v>
                </c:pt>
                <c:pt idx="1">
                  <c:v>0.54</c:v>
                </c:pt>
                <c:pt idx="2">
                  <c:v>0.54</c:v>
                </c:pt>
                <c:pt idx="3">
                  <c:v>0.54</c:v>
                </c:pt>
                <c:pt idx="4">
                  <c:v>0.54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B6A-4AA2-BBE2-108FF6D4A641}"/>
            </c:ext>
          </c:extLst>
        </c:ser>
        <c:ser>
          <c:idx val="3"/>
          <c:order val="3"/>
          <c:tx>
            <c:strRef>
              <c:f>Planilha1!$I$3</c:f>
              <c:strCache>
                <c:ptCount val="1"/>
                <c:pt idx="0">
                  <c:v>Alerta (Max)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Planilha1!$E$4:$E$8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Planilha1!$I$4:$I$8</c:f>
              <c:numCache>
                <c:formatCode>0%</c:formatCode>
                <c:ptCount val="5"/>
                <c:pt idx="0">
                  <c:v>0.81</c:v>
                </c:pt>
                <c:pt idx="1">
                  <c:v>0.81</c:v>
                </c:pt>
                <c:pt idx="2">
                  <c:v>0.81</c:v>
                </c:pt>
                <c:pt idx="3">
                  <c:v>0.81</c:v>
                </c:pt>
                <c:pt idx="4">
                  <c:v>0.81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2B6A-4AA2-BBE2-108FF6D4A641}"/>
            </c:ext>
          </c:extLst>
        </c:ser>
        <c:ser>
          <c:idx val="4"/>
          <c:order val="4"/>
          <c:tx>
            <c:strRef>
              <c:f>Planilha1!$J$3</c:f>
              <c:strCache>
                <c:ptCount val="1"/>
                <c:pt idx="0">
                  <c:v>Emergência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Planilha1!$E$4:$E$8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Planilha1!$J$4:$J$8</c:f>
              <c:numCache>
                <c:formatCode>0%</c:formatCode>
                <c:ptCount val="5"/>
                <c:pt idx="0">
                  <c:v>0.85</c:v>
                </c:pt>
                <c:pt idx="1">
                  <c:v>0.85</c:v>
                </c:pt>
                <c:pt idx="2">
                  <c:v>0.85</c:v>
                </c:pt>
                <c:pt idx="3">
                  <c:v>0.85</c:v>
                </c:pt>
                <c:pt idx="4">
                  <c:v>0.85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2B6A-4AA2-BBE2-108FF6D4A64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7826352"/>
        <c:axId val="487826768"/>
      </c:lineChart>
      <c:catAx>
        <c:axId val="48782635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487826768"/>
        <c:crosses val="autoZero"/>
        <c:auto val="1"/>
        <c:lblAlgn val="ctr"/>
        <c:lblOffset val="100"/>
        <c:noMultiLvlLbl val="0"/>
      </c:catAx>
      <c:valAx>
        <c:axId val="4878267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4878263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Vegetativa</a:t>
            </a:r>
            <a:r>
              <a:rPr lang="pt-BR" baseline="0"/>
              <a:t> (umidade)</a:t>
            </a:r>
            <a:endParaRPr lang="pt-B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Planilha1!$F$19</c:f>
              <c:strCache>
                <c:ptCount val="1"/>
                <c:pt idx="0">
                  <c:v>Vegetativa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Planilha1!$E$20:$E$24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Planilha1!$F$20:$F$24</c:f>
              <c:numCache>
                <c:formatCode>0.0%</c:formatCode>
                <c:ptCount val="5"/>
                <c:pt idx="0">
                  <c:v>1.7000000000000001E-2</c:v>
                </c:pt>
                <c:pt idx="1">
                  <c:v>3.7999999999999999E-2</c:v>
                </c:pt>
                <c:pt idx="2">
                  <c:v>2.8000000000000001E-2</c:v>
                </c:pt>
                <c:pt idx="3">
                  <c:v>2.3E-2</c:v>
                </c:pt>
                <c:pt idx="4">
                  <c:v>3.4000000000000002E-2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945-4743-BFC5-50B9D916A6D8}"/>
            </c:ext>
          </c:extLst>
        </c:ser>
        <c:ser>
          <c:idx val="1"/>
          <c:order val="1"/>
          <c:tx>
            <c:strRef>
              <c:f>Planilha1!$G$19</c:f>
              <c:strCache>
                <c:ptCount val="1"/>
                <c:pt idx="0">
                  <c:v>Emergência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Planilha1!$E$20:$E$24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Planilha1!$G$20:$G$24</c:f>
              <c:numCache>
                <c:formatCode>0.0%</c:formatCode>
                <c:ptCount val="5"/>
                <c:pt idx="0">
                  <c:v>1.9E-2</c:v>
                </c:pt>
                <c:pt idx="1">
                  <c:v>1.9E-2</c:v>
                </c:pt>
                <c:pt idx="2">
                  <c:v>1.9E-2</c:v>
                </c:pt>
                <c:pt idx="3">
                  <c:v>1.9E-2</c:v>
                </c:pt>
                <c:pt idx="4">
                  <c:v>1.9E-2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945-4743-BFC5-50B9D916A6D8}"/>
            </c:ext>
          </c:extLst>
        </c:ser>
        <c:ser>
          <c:idx val="2"/>
          <c:order val="2"/>
          <c:tx>
            <c:strRef>
              <c:f>Planilha1!$H$19</c:f>
              <c:strCache>
                <c:ptCount val="1"/>
                <c:pt idx="0">
                  <c:v>Alerta (Min)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Planilha1!$E$20:$E$24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Planilha1!$H$20:$H$24</c:f>
              <c:numCache>
                <c:formatCode>0.0%</c:formatCode>
                <c:ptCount val="5"/>
                <c:pt idx="0">
                  <c:v>2.4E-2</c:v>
                </c:pt>
                <c:pt idx="1">
                  <c:v>2.4E-2</c:v>
                </c:pt>
                <c:pt idx="2">
                  <c:v>2.4E-2</c:v>
                </c:pt>
                <c:pt idx="3">
                  <c:v>2.4E-2</c:v>
                </c:pt>
                <c:pt idx="4">
                  <c:v>2.4E-2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945-4743-BFC5-50B9D916A6D8}"/>
            </c:ext>
          </c:extLst>
        </c:ser>
        <c:ser>
          <c:idx val="3"/>
          <c:order val="3"/>
          <c:tx>
            <c:strRef>
              <c:f>Planilha1!$I$19</c:f>
              <c:strCache>
                <c:ptCount val="1"/>
                <c:pt idx="0">
                  <c:v>Alerta (Max)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Planilha1!$E$20:$E$24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Planilha1!$I$20:$I$24</c:f>
              <c:numCache>
                <c:formatCode>0.0%</c:formatCode>
                <c:ptCount val="5"/>
                <c:pt idx="0">
                  <c:v>3.5999999999999997E-2</c:v>
                </c:pt>
                <c:pt idx="1">
                  <c:v>3.5999999999999997E-2</c:v>
                </c:pt>
                <c:pt idx="2">
                  <c:v>3.5999999999999997E-2</c:v>
                </c:pt>
                <c:pt idx="3">
                  <c:v>3.5999999999999997E-2</c:v>
                </c:pt>
                <c:pt idx="4">
                  <c:v>3.5999999999999997E-2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2945-4743-BFC5-50B9D916A6D8}"/>
            </c:ext>
          </c:extLst>
        </c:ser>
        <c:ser>
          <c:idx val="4"/>
          <c:order val="4"/>
          <c:tx>
            <c:strRef>
              <c:f>Planilha1!$J$19</c:f>
              <c:strCache>
                <c:ptCount val="1"/>
                <c:pt idx="0">
                  <c:v>Emergência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Planilha1!$E$20:$E$24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Planilha1!$J$20:$J$24</c:f>
              <c:numCache>
                <c:formatCode>0.0%</c:formatCode>
                <c:ptCount val="5"/>
                <c:pt idx="0">
                  <c:v>4.1000000000000002E-2</c:v>
                </c:pt>
                <c:pt idx="1">
                  <c:v>4.1000000000000002E-2</c:v>
                </c:pt>
                <c:pt idx="2">
                  <c:v>4.1000000000000002E-2</c:v>
                </c:pt>
                <c:pt idx="3">
                  <c:v>4.1000000000000002E-2</c:v>
                </c:pt>
                <c:pt idx="4">
                  <c:v>4.1000000000000002E-2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2945-4743-BFC5-50B9D916A6D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7551584"/>
        <c:axId val="487547008"/>
      </c:lineChart>
      <c:catAx>
        <c:axId val="4875515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487547008"/>
        <c:crosses val="autoZero"/>
        <c:auto val="1"/>
        <c:lblAlgn val="ctr"/>
        <c:lblOffset val="100"/>
        <c:noMultiLvlLbl val="0"/>
      </c:catAx>
      <c:valAx>
        <c:axId val="4875470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4875515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Grãos</a:t>
            </a:r>
            <a:r>
              <a:rPr lang="pt-BR" baseline="0"/>
              <a:t> e floração (umidade)</a:t>
            </a:r>
            <a:endParaRPr lang="pt-B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Planilha1!$F$36</c:f>
              <c:strCache>
                <c:ptCount val="1"/>
                <c:pt idx="0">
                  <c:v>Grãos e floração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Planilha1!$E$37:$E$41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Planilha1!$F$37:$F$41</c:f>
              <c:numCache>
                <c:formatCode>0%</c:formatCode>
                <c:ptCount val="5"/>
                <c:pt idx="0">
                  <c:v>0.1</c:v>
                </c:pt>
                <c:pt idx="1">
                  <c:v>0.08</c:v>
                </c:pt>
                <c:pt idx="2">
                  <c:v>0.06</c:v>
                </c:pt>
                <c:pt idx="3">
                  <c:v>7.0000000000000007E-2</c:v>
                </c:pt>
                <c:pt idx="4">
                  <c:v>0.08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FA7-4AA9-B982-621E8C07C873}"/>
            </c:ext>
          </c:extLst>
        </c:ser>
        <c:ser>
          <c:idx val="1"/>
          <c:order val="1"/>
          <c:tx>
            <c:strRef>
              <c:f>Planilha1!$G$36</c:f>
              <c:strCache>
                <c:ptCount val="1"/>
                <c:pt idx="0">
                  <c:v>Emergência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Planilha1!$E$37:$E$41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Planilha1!$G$37:$G$41</c:f>
              <c:numCache>
                <c:formatCode>0%</c:formatCode>
                <c:ptCount val="5"/>
                <c:pt idx="0">
                  <c:v>0.06</c:v>
                </c:pt>
                <c:pt idx="1">
                  <c:v>0.06</c:v>
                </c:pt>
                <c:pt idx="2">
                  <c:v>0.06</c:v>
                </c:pt>
                <c:pt idx="3">
                  <c:v>0.06</c:v>
                </c:pt>
                <c:pt idx="4">
                  <c:v>0.06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FA7-4AA9-B982-621E8C07C873}"/>
            </c:ext>
          </c:extLst>
        </c:ser>
        <c:ser>
          <c:idx val="2"/>
          <c:order val="2"/>
          <c:tx>
            <c:strRef>
              <c:f>Planilha1!$H$36</c:f>
              <c:strCache>
                <c:ptCount val="1"/>
                <c:pt idx="0">
                  <c:v>Alerta (Min)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Planilha1!$E$37:$E$41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Planilha1!$H$37:$H$41</c:f>
              <c:numCache>
                <c:formatCode>0%</c:formatCode>
                <c:ptCount val="5"/>
                <c:pt idx="0">
                  <c:v>7.0000000000000007E-2</c:v>
                </c:pt>
                <c:pt idx="1">
                  <c:v>7.0000000000000007E-2</c:v>
                </c:pt>
                <c:pt idx="2">
                  <c:v>7.0000000000000007E-2</c:v>
                </c:pt>
                <c:pt idx="3">
                  <c:v>7.0000000000000007E-2</c:v>
                </c:pt>
                <c:pt idx="4">
                  <c:v>7.0000000000000007E-2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3FA7-4AA9-B982-621E8C07C873}"/>
            </c:ext>
          </c:extLst>
        </c:ser>
        <c:ser>
          <c:idx val="3"/>
          <c:order val="3"/>
          <c:tx>
            <c:strRef>
              <c:f>Planilha1!$I$36</c:f>
              <c:strCache>
                <c:ptCount val="1"/>
                <c:pt idx="0">
                  <c:v>Alerta (Max)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Planilha1!$E$37:$E$41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Planilha1!$I$37:$I$41</c:f>
              <c:numCache>
                <c:formatCode>0%</c:formatCode>
                <c:ptCount val="5"/>
                <c:pt idx="0">
                  <c:v>0.09</c:v>
                </c:pt>
                <c:pt idx="1">
                  <c:v>0.09</c:v>
                </c:pt>
                <c:pt idx="2">
                  <c:v>0.09</c:v>
                </c:pt>
                <c:pt idx="3">
                  <c:v>0.09</c:v>
                </c:pt>
                <c:pt idx="4">
                  <c:v>0.09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3FA7-4AA9-B982-621E8C07C873}"/>
            </c:ext>
          </c:extLst>
        </c:ser>
        <c:ser>
          <c:idx val="4"/>
          <c:order val="4"/>
          <c:tx>
            <c:strRef>
              <c:f>Planilha1!$J$36</c:f>
              <c:strCache>
                <c:ptCount val="1"/>
                <c:pt idx="0">
                  <c:v>Emergência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Planilha1!$E$37:$E$41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Planilha1!$J$37:$J$41</c:f>
              <c:numCache>
                <c:formatCode>0%</c:formatCode>
                <c:ptCount val="5"/>
                <c:pt idx="0">
                  <c:v>0.1</c:v>
                </c:pt>
                <c:pt idx="1">
                  <c:v>0.1</c:v>
                </c:pt>
                <c:pt idx="2">
                  <c:v>0.1</c:v>
                </c:pt>
                <c:pt idx="3">
                  <c:v>0.1</c:v>
                </c:pt>
                <c:pt idx="4">
                  <c:v>0.1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3FA7-4AA9-B982-621E8C07C87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7828512"/>
        <c:axId val="17826432"/>
      </c:lineChart>
      <c:catAx>
        <c:axId val="178285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826432"/>
        <c:crosses val="autoZero"/>
        <c:auto val="1"/>
        <c:lblAlgn val="ctr"/>
        <c:lblOffset val="100"/>
        <c:noMultiLvlLbl val="0"/>
      </c:catAx>
      <c:valAx>
        <c:axId val="178264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8285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AAC88-8935-4B6B-8FDD-E3BE8DB4C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122</TotalTime>
  <Pages>36</Pages>
  <Words>3064</Words>
  <Characters>16551</Characters>
  <Application>Microsoft Office Word</Application>
  <DocSecurity>0</DocSecurity>
  <Lines>137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19576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Amanda Fruteiro</cp:lastModifiedBy>
  <cp:revision>27</cp:revision>
  <cp:lastPrinted>2009-11-04T00:12:00Z</cp:lastPrinted>
  <dcterms:created xsi:type="dcterms:W3CDTF">2021-06-10T21:56:00Z</dcterms:created>
  <dcterms:modified xsi:type="dcterms:W3CDTF">2021-06-16T23:28:00Z</dcterms:modified>
</cp:coreProperties>
</file>